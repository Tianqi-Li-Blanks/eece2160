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E6232E" w14:textId="77777777" w:rsidR="00616601" w:rsidRPr="00F57AD3" w:rsidRDefault="00616601"/>
    <w:p w14:paraId="08E05F3A" w14:textId="77777777" w:rsidR="00ED2DB5" w:rsidRPr="00F57AD3" w:rsidRDefault="00ED2DB5"/>
    <w:p w14:paraId="22B1DA70" w14:textId="7C3A94D3" w:rsidR="00ED2DB5" w:rsidRPr="00F57AD3" w:rsidRDefault="00554CD8" w:rsidP="00ED2DB5">
      <w:pPr>
        <w:pStyle w:val="Header"/>
        <w:jc w:val="center"/>
        <w:rPr>
          <w:sz w:val="40"/>
          <w:szCs w:val="40"/>
        </w:rPr>
      </w:pPr>
      <w:r w:rsidRPr="00F57AD3">
        <w:rPr>
          <w:sz w:val="40"/>
          <w:szCs w:val="40"/>
        </w:rPr>
        <w:fldChar w:fldCharType="begin"/>
      </w:r>
      <w:r w:rsidR="00ED2DB5" w:rsidRPr="00F57AD3">
        <w:rPr>
          <w:sz w:val="40"/>
          <w:szCs w:val="40"/>
        </w:rPr>
        <w:instrText xml:space="preserve"> DOCPROPERTY Title</w:instrText>
      </w:r>
      <w:r w:rsidRPr="00F57AD3">
        <w:rPr>
          <w:sz w:val="40"/>
          <w:szCs w:val="40"/>
        </w:rPr>
        <w:fldChar w:fldCharType="separate"/>
      </w:r>
      <w:r w:rsidR="004D3BF5">
        <w:rPr>
          <w:sz w:val="40"/>
          <w:szCs w:val="40"/>
        </w:rPr>
        <w:t xml:space="preserve">Lab Assignment </w:t>
      </w:r>
      <w:r w:rsidR="00532927">
        <w:rPr>
          <w:sz w:val="40"/>
          <w:szCs w:val="40"/>
        </w:rPr>
        <w:t>4</w:t>
      </w:r>
      <w:r w:rsidRPr="00F57AD3">
        <w:rPr>
          <w:sz w:val="40"/>
          <w:szCs w:val="40"/>
        </w:rPr>
        <w:fldChar w:fldCharType="end"/>
      </w:r>
    </w:p>
    <w:p w14:paraId="7C4D2192" w14:textId="77777777" w:rsidR="00532927" w:rsidRPr="00532927" w:rsidRDefault="00532927" w:rsidP="00532927">
      <w:pPr>
        <w:jc w:val="center"/>
        <w:rPr>
          <w:szCs w:val="24"/>
          <w:lang w:val="da-DK"/>
        </w:rPr>
      </w:pPr>
      <w:r w:rsidRPr="00532927">
        <w:rPr>
          <w:szCs w:val="24"/>
          <w:lang w:val="da-DK"/>
        </w:rPr>
        <w:t>Controlling the 7-Segment Displays with</w:t>
      </w:r>
    </w:p>
    <w:p w14:paraId="27C54DDA" w14:textId="360DE79C" w:rsidR="001832E1" w:rsidRDefault="00532927" w:rsidP="00532927">
      <w:pPr>
        <w:jc w:val="center"/>
        <w:rPr>
          <w:sz w:val="34"/>
          <w:szCs w:val="34"/>
          <w:lang w:val="da-DK"/>
        </w:rPr>
      </w:pPr>
      <w:r w:rsidRPr="00532927">
        <w:rPr>
          <w:szCs w:val="24"/>
          <w:lang w:val="da-DK"/>
        </w:rPr>
        <w:t>Object-Oriented Programming</w:t>
      </w:r>
      <w:r w:rsidR="00022BB3">
        <w:rPr>
          <w:sz w:val="34"/>
          <w:szCs w:val="34"/>
          <w:lang w:val="da-DK"/>
        </w:rPr>
        <w:t>Tianqi Li</w:t>
      </w:r>
    </w:p>
    <w:p w14:paraId="69C4371F" w14:textId="77777777" w:rsidR="00022BB3" w:rsidRPr="00E36979" w:rsidRDefault="00022BB3" w:rsidP="00022BB3">
      <w:pPr>
        <w:jc w:val="center"/>
        <w:rPr>
          <w:sz w:val="34"/>
          <w:szCs w:val="34"/>
          <w:lang w:val="da-DK"/>
        </w:rPr>
      </w:pPr>
      <w:r w:rsidRPr="00E36979">
        <w:t>Email Address: li.tianq@northeastern.edu</w:t>
      </w:r>
    </w:p>
    <w:p w14:paraId="115A64FD" w14:textId="77777777" w:rsidR="009F0DF3" w:rsidRPr="00022BB3" w:rsidRDefault="009F0DF3" w:rsidP="003B0EA4">
      <w:pPr>
        <w:jc w:val="center"/>
        <w:rPr>
          <w:lang w:val="da-DK"/>
        </w:rPr>
      </w:pPr>
    </w:p>
    <w:p w14:paraId="53E109E3" w14:textId="5CBAC9CD" w:rsidR="003B0EA4" w:rsidRPr="00F57AD3" w:rsidRDefault="00FA6D45" w:rsidP="003B0EA4">
      <w:pPr>
        <w:jc w:val="center"/>
      </w:pPr>
      <w:r w:rsidRPr="00F57AD3">
        <w:t xml:space="preserve">Submit date: </w:t>
      </w:r>
      <w:fldSimple w:instr=" DATE   \* MERGEFORMAT ">
        <w:r w:rsidR="00834AE3">
          <w:rPr>
            <w:noProof/>
          </w:rPr>
          <w:t>8/5/2020</w:t>
        </w:r>
      </w:fldSimple>
    </w:p>
    <w:p w14:paraId="7B452A58" w14:textId="10048798" w:rsidR="00FA6D45" w:rsidRPr="00F57AD3" w:rsidRDefault="00FA6D45" w:rsidP="003B0EA4">
      <w:pPr>
        <w:jc w:val="center"/>
      </w:pPr>
      <w:r w:rsidRPr="00F57AD3">
        <w:t>Due Date:</w:t>
      </w:r>
      <w:r w:rsidR="008001D0">
        <w:t xml:space="preserve"> </w:t>
      </w:r>
      <w:r w:rsidR="00532927">
        <w:t>8/5</w:t>
      </w:r>
      <w:r w:rsidR="008001D0">
        <w:t>/20</w:t>
      </w:r>
      <w:r w:rsidR="00022BB3">
        <w:t>20</w:t>
      </w:r>
    </w:p>
    <w:p w14:paraId="27766CDA" w14:textId="77777777" w:rsidR="00B7569E" w:rsidRPr="00F57AD3" w:rsidRDefault="00B7569E" w:rsidP="003B0EA4">
      <w:pPr>
        <w:jc w:val="center"/>
      </w:pPr>
    </w:p>
    <w:p w14:paraId="053ABCD8" w14:textId="77777777" w:rsidR="0061170A" w:rsidRPr="00F57AD3" w:rsidRDefault="0061170A" w:rsidP="003B0EA4">
      <w:pPr>
        <w:jc w:val="center"/>
      </w:pPr>
      <w:r w:rsidRPr="00F57AD3">
        <w:rPr>
          <w:bCs/>
        </w:rPr>
        <w:t xml:space="preserve"> </w:t>
      </w:r>
    </w:p>
    <w:p w14:paraId="396B4F2F" w14:textId="77777777" w:rsidR="00F82E88" w:rsidRPr="00F57AD3" w:rsidRDefault="00F82E88" w:rsidP="003B0EA4">
      <w:pPr>
        <w:jc w:val="center"/>
      </w:pPr>
    </w:p>
    <w:p w14:paraId="64C99810" w14:textId="77777777" w:rsidR="00F82E88" w:rsidRDefault="00F82E88" w:rsidP="003B0EA4">
      <w:pPr>
        <w:jc w:val="center"/>
      </w:pPr>
    </w:p>
    <w:p w14:paraId="24DB7D6C" w14:textId="77777777" w:rsidR="00827565" w:rsidRDefault="00827565" w:rsidP="003B0EA4">
      <w:pPr>
        <w:jc w:val="center"/>
      </w:pPr>
    </w:p>
    <w:p w14:paraId="13676962" w14:textId="77777777" w:rsidR="00827565" w:rsidRDefault="00827565" w:rsidP="003B0EA4">
      <w:pPr>
        <w:jc w:val="center"/>
      </w:pPr>
    </w:p>
    <w:p w14:paraId="0142A395" w14:textId="77777777" w:rsidR="00827565" w:rsidRDefault="00827565" w:rsidP="003B0EA4">
      <w:pPr>
        <w:jc w:val="center"/>
      </w:pPr>
    </w:p>
    <w:p w14:paraId="748A2979" w14:textId="77777777" w:rsidR="00827565" w:rsidRDefault="00827565" w:rsidP="003B0EA4">
      <w:pPr>
        <w:jc w:val="center"/>
      </w:pPr>
    </w:p>
    <w:p w14:paraId="7365F673" w14:textId="77777777" w:rsidR="00827565" w:rsidRDefault="00827565" w:rsidP="003B0EA4">
      <w:pPr>
        <w:jc w:val="center"/>
      </w:pPr>
    </w:p>
    <w:p w14:paraId="29AC89F2" w14:textId="77777777" w:rsidR="00827565" w:rsidRPr="00F57AD3" w:rsidRDefault="00827565" w:rsidP="003B0EA4">
      <w:pPr>
        <w:jc w:val="center"/>
      </w:pPr>
    </w:p>
    <w:p w14:paraId="5B34DF9B" w14:textId="77777777" w:rsidR="00F82E88" w:rsidRPr="00F57AD3" w:rsidRDefault="00F82E88" w:rsidP="003B0EA4">
      <w:pPr>
        <w:jc w:val="center"/>
      </w:pPr>
    </w:p>
    <w:p w14:paraId="16731D38" w14:textId="77777777" w:rsidR="00F57AD3" w:rsidRPr="00675861" w:rsidRDefault="00F57AD3" w:rsidP="00022BB3">
      <w:pPr>
        <w:pStyle w:val="BodyText"/>
        <w:ind w:right="360"/>
        <w:rPr>
          <w:b/>
          <w:bCs/>
          <w:sz w:val="32"/>
          <w:szCs w:val="32"/>
        </w:rPr>
      </w:pPr>
      <w:r w:rsidRPr="00675861">
        <w:rPr>
          <w:b/>
          <w:bCs/>
          <w:sz w:val="32"/>
          <w:szCs w:val="32"/>
        </w:rPr>
        <w:t>Abstract</w:t>
      </w:r>
    </w:p>
    <w:p w14:paraId="1E7B8472" w14:textId="76D3FBCD" w:rsidR="00F82E88" w:rsidRPr="009F535A" w:rsidRDefault="00532927" w:rsidP="00532927">
      <w:r>
        <w:t xml:space="preserve">In this lab, we learned how to use the 7-segment displays in the DE1-SoC board to display characters, decimal, and hexadecimal values using object oriented design in C++. The DE1-SoC has six 7-segment displays controlled by two parallel ports </w:t>
      </w:r>
      <w:r w:rsidRPr="00532927">
        <w:t>(HEX3, HEX2, HEX1, &amp; HEX0)</w:t>
      </w:r>
      <w:r>
        <w:t xml:space="preserve"> </w:t>
      </w:r>
      <w:r w:rsidRPr="00532927">
        <w:t>(HEX5 &amp; HEX4)</w:t>
      </w:r>
      <w:r>
        <w:t xml:space="preserve">. We should use these two different addresses (7-segment displays) to display the thing we wanted. And we learned how to use the makefile to make all file work. </w:t>
      </w:r>
    </w:p>
    <w:p w14:paraId="0394D8B1" w14:textId="658755E6" w:rsidR="00F82E88" w:rsidRPr="009F535A" w:rsidRDefault="004578B0" w:rsidP="009F535A">
      <w:r>
        <w:t xml:space="preserve"> </w:t>
      </w:r>
    </w:p>
    <w:p w14:paraId="0049B886" w14:textId="77777777" w:rsidR="00F82E88" w:rsidRPr="009F535A" w:rsidRDefault="00F82E88" w:rsidP="009F535A"/>
    <w:p w14:paraId="172A9C44" w14:textId="1AF212D2" w:rsidR="00546CF1" w:rsidRDefault="00827565" w:rsidP="009F535A">
      <w:pPr>
        <w:pStyle w:val="Heading1"/>
      </w:pPr>
      <w:r>
        <w:br w:type="page"/>
      </w:r>
      <w:r w:rsidR="00497A53" w:rsidRPr="009F535A">
        <w:lastRenderedPageBreak/>
        <w:t>Introduction</w:t>
      </w:r>
    </w:p>
    <w:p w14:paraId="1AECCB65" w14:textId="77777777" w:rsidR="00532927" w:rsidRPr="009F535A" w:rsidRDefault="00532927" w:rsidP="00532927">
      <w:r>
        <w:t xml:space="preserve">In this lab, we learned how to use the 7-segment displays in the DE1-SoC board to display characters, decimal, and hexadecimal values using object oriented design in C++. The DE1-SoC has six 7-segment displays controlled by two parallel ports </w:t>
      </w:r>
      <w:r w:rsidRPr="00532927">
        <w:t>(HEX3, HEX2, HEX1, &amp; HEX0)</w:t>
      </w:r>
      <w:r>
        <w:t xml:space="preserve"> </w:t>
      </w:r>
      <w:r w:rsidRPr="00532927">
        <w:t>(HEX5 &amp; HEX4)</w:t>
      </w:r>
      <w:r>
        <w:t xml:space="preserve">. We should use these two different addresses (7-segment displays) to display the thing we wanted. And we learned how to use the makefile to make all file work. </w:t>
      </w:r>
    </w:p>
    <w:p w14:paraId="57C4A226" w14:textId="77777777" w:rsidR="00CC0C1E" w:rsidRDefault="00CC0C1E" w:rsidP="00931D3E"/>
    <w:p w14:paraId="19FA5928" w14:textId="58B9A3F5" w:rsidR="00F57AD3" w:rsidRPr="009F535A" w:rsidRDefault="00F57AD3" w:rsidP="009F535A">
      <w:pPr>
        <w:pStyle w:val="Heading1"/>
      </w:pPr>
      <w:r w:rsidRPr="009F535A">
        <w:t>Lab Discussion</w:t>
      </w:r>
    </w:p>
    <w:p w14:paraId="533EA1D3" w14:textId="77777777" w:rsidR="00546CF1" w:rsidRPr="00E36979" w:rsidRDefault="00546CF1" w:rsidP="00546CF1">
      <w:r w:rsidRPr="00E36979">
        <w:t>Computer system: Window 10</w:t>
      </w:r>
    </w:p>
    <w:p w14:paraId="24D2F57E" w14:textId="77777777" w:rsidR="00546CF1" w:rsidRPr="00567CEB" w:rsidRDefault="00546CF1" w:rsidP="00546CF1">
      <w:pPr>
        <w:rPr>
          <w:szCs w:val="24"/>
        </w:rPr>
      </w:pPr>
      <w:r w:rsidRPr="00567CEB">
        <w:rPr>
          <w:szCs w:val="24"/>
        </w:rPr>
        <w:t>DE1-SoC board</w:t>
      </w:r>
    </w:p>
    <w:p w14:paraId="4C20B472" w14:textId="77777777" w:rsidR="00546CF1" w:rsidRPr="00567CEB" w:rsidRDefault="00546CF1" w:rsidP="00546CF1">
      <w:pPr>
        <w:rPr>
          <w:szCs w:val="24"/>
        </w:rPr>
      </w:pPr>
      <w:r w:rsidRPr="00567CEB">
        <w:rPr>
          <w:szCs w:val="24"/>
        </w:rPr>
        <w:t>One 32 GB Micro SD Card (Insert in DE1-SoC board)</w:t>
      </w:r>
    </w:p>
    <w:p w14:paraId="73CC0007" w14:textId="2D8D7E12" w:rsidR="00487C3F" w:rsidRDefault="00546CF1" w:rsidP="00487C3F">
      <w:pPr>
        <w:rPr>
          <w:szCs w:val="24"/>
        </w:rPr>
      </w:pPr>
      <w:r w:rsidRPr="00567CEB">
        <w:rPr>
          <w:szCs w:val="24"/>
        </w:rPr>
        <w:t>One 64 GB USB flash drive (write with the Win32DiskImager)</w:t>
      </w:r>
    </w:p>
    <w:p w14:paraId="282A5274" w14:textId="77777777" w:rsidR="00CC0C1E" w:rsidRPr="00AF541C" w:rsidRDefault="00CC0C1E" w:rsidP="00487C3F">
      <w:pPr>
        <w:rPr>
          <w:szCs w:val="24"/>
        </w:rPr>
      </w:pPr>
    </w:p>
    <w:p w14:paraId="41F5C411" w14:textId="11C4BFAB" w:rsidR="00C5388E" w:rsidRPr="000D40DB" w:rsidRDefault="00497A53" w:rsidP="000D40DB">
      <w:pPr>
        <w:pStyle w:val="Heading1"/>
        <w:rPr>
          <w:rFonts w:ascii="Times New Roman" w:hAnsi="Times New Roman" w:cs="Times New Roman"/>
          <w:sz w:val="36"/>
          <w:szCs w:val="36"/>
        </w:rPr>
      </w:pPr>
      <w:r w:rsidRPr="00AF541C">
        <w:rPr>
          <w:rFonts w:ascii="Times New Roman" w:hAnsi="Times New Roman" w:cs="Times New Roman"/>
          <w:sz w:val="36"/>
          <w:szCs w:val="36"/>
        </w:rPr>
        <w:t>Results and Analysis</w:t>
      </w:r>
    </w:p>
    <w:p w14:paraId="7912696A" w14:textId="77777777" w:rsidR="0080420A" w:rsidRPr="009356AD" w:rsidRDefault="0080420A" w:rsidP="009356A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9"/>
        <w:gridCol w:w="863"/>
        <w:gridCol w:w="863"/>
        <w:gridCol w:w="863"/>
        <w:gridCol w:w="864"/>
        <w:gridCol w:w="864"/>
        <w:gridCol w:w="864"/>
        <w:gridCol w:w="864"/>
        <w:gridCol w:w="1029"/>
        <w:gridCol w:w="860"/>
      </w:tblGrid>
      <w:tr w:rsidR="00532927" w14:paraId="56CA1980" w14:textId="77777777" w:rsidTr="006B4BFC">
        <w:tc>
          <w:tcPr>
            <w:tcW w:w="1091" w:type="dxa"/>
          </w:tcPr>
          <w:p w14:paraId="681BCB39" w14:textId="77777777" w:rsidR="00532927" w:rsidRDefault="00532927" w:rsidP="006B4BFC">
            <w:r>
              <w:t>Character</w:t>
            </w:r>
          </w:p>
        </w:tc>
        <w:tc>
          <w:tcPr>
            <w:tcW w:w="6045" w:type="dxa"/>
            <w:gridSpan w:val="7"/>
          </w:tcPr>
          <w:p w14:paraId="0D50280C" w14:textId="77777777" w:rsidR="00532927" w:rsidRDefault="00532927" w:rsidP="006B4BFC">
            <w:r>
              <w:t xml:space="preserve">              OUTPUTS - Segment 0/1</w:t>
            </w:r>
          </w:p>
        </w:tc>
        <w:tc>
          <w:tcPr>
            <w:tcW w:w="860" w:type="dxa"/>
          </w:tcPr>
          <w:p w14:paraId="571CFBC5" w14:textId="77777777" w:rsidR="00532927" w:rsidRDefault="00532927" w:rsidP="006B4BFC"/>
        </w:tc>
        <w:tc>
          <w:tcPr>
            <w:tcW w:w="860" w:type="dxa"/>
          </w:tcPr>
          <w:p w14:paraId="0DF3A33D" w14:textId="77777777" w:rsidR="00532927" w:rsidRDefault="00532927" w:rsidP="006B4BFC"/>
        </w:tc>
      </w:tr>
      <w:tr w:rsidR="00532927" w14:paraId="70B74330" w14:textId="77777777" w:rsidTr="006B4BFC">
        <w:tc>
          <w:tcPr>
            <w:tcW w:w="1091" w:type="dxa"/>
          </w:tcPr>
          <w:p w14:paraId="22412223" w14:textId="77777777" w:rsidR="00532927" w:rsidRDefault="00532927" w:rsidP="006B4BFC">
            <w:r>
              <w:t>#</w:t>
            </w:r>
          </w:p>
        </w:tc>
        <w:tc>
          <w:tcPr>
            <w:tcW w:w="863" w:type="dxa"/>
          </w:tcPr>
          <w:p w14:paraId="37C75C00" w14:textId="77777777" w:rsidR="00532927" w:rsidRDefault="00532927" w:rsidP="006B4BFC">
            <w:r>
              <w:t>6</w:t>
            </w:r>
          </w:p>
        </w:tc>
        <w:tc>
          <w:tcPr>
            <w:tcW w:w="863" w:type="dxa"/>
          </w:tcPr>
          <w:p w14:paraId="76214A2F" w14:textId="77777777" w:rsidR="00532927" w:rsidRDefault="00532927" w:rsidP="006B4BFC">
            <w:r>
              <w:t>5</w:t>
            </w:r>
          </w:p>
        </w:tc>
        <w:tc>
          <w:tcPr>
            <w:tcW w:w="863" w:type="dxa"/>
          </w:tcPr>
          <w:p w14:paraId="7627D346" w14:textId="77777777" w:rsidR="00532927" w:rsidRDefault="00532927" w:rsidP="006B4BFC">
            <w:r>
              <w:t>4</w:t>
            </w:r>
          </w:p>
        </w:tc>
        <w:tc>
          <w:tcPr>
            <w:tcW w:w="864" w:type="dxa"/>
          </w:tcPr>
          <w:p w14:paraId="70E11B57" w14:textId="77777777" w:rsidR="00532927" w:rsidRDefault="00532927" w:rsidP="006B4BFC">
            <w:r>
              <w:t>3</w:t>
            </w:r>
          </w:p>
        </w:tc>
        <w:tc>
          <w:tcPr>
            <w:tcW w:w="864" w:type="dxa"/>
          </w:tcPr>
          <w:p w14:paraId="06E2BCA3" w14:textId="77777777" w:rsidR="00532927" w:rsidRDefault="00532927" w:rsidP="006B4BFC">
            <w:r>
              <w:t>2</w:t>
            </w:r>
          </w:p>
        </w:tc>
        <w:tc>
          <w:tcPr>
            <w:tcW w:w="864" w:type="dxa"/>
          </w:tcPr>
          <w:p w14:paraId="436B7F93" w14:textId="77777777" w:rsidR="00532927" w:rsidRDefault="00532927" w:rsidP="006B4BFC">
            <w:r>
              <w:t>1</w:t>
            </w:r>
          </w:p>
        </w:tc>
        <w:tc>
          <w:tcPr>
            <w:tcW w:w="864" w:type="dxa"/>
          </w:tcPr>
          <w:p w14:paraId="0E09F363" w14:textId="77777777" w:rsidR="00532927" w:rsidRDefault="00532927" w:rsidP="006B4BFC">
            <w:r>
              <w:t>0</w:t>
            </w:r>
          </w:p>
        </w:tc>
        <w:tc>
          <w:tcPr>
            <w:tcW w:w="860" w:type="dxa"/>
          </w:tcPr>
          <w:p w14:paraId="2ECACD4C" w14:textId="77777777" w:rsidR="00532927" w:rsidRDefault="00532927" w:rsidP="006B4BFC">
            <w:r>
              <w:t>Decimal</w:t>
            </w:r>
          </w:p>
        </w:tc>
        <w:tc>
          <w:tcPr>
            <w:tcW w:w="860" w:type="dxa"/>
          </w:tcPr>
          <w:p w14:paraId="35329628" w14:textId="77777777" w:rsidR="00532927" w:rsidRDefault="00532927" w:rsidP="006B4BFC">
            <w:r>
              <w:t>Hex</w:t>
            </w:r>
          </w:p>
        </w:tc>
      </w:tr>
      <w:tr w:rsidR="00532927" w14:paraId="4231B3E3" w14:textId="77777777" w:rsidTr="006B4BFC">
        <w:tc>
          <w:tcPr>
            <w:tcW w:w="1091" w:type="dxa"/>
          </w:tcPr>
          <w:p w14:paraId="41996D4B" w14:textId="77777777" w:rsidR="00532927" w:rsidRDefault="00532927" w:rsidP="006B4BFC">
            <w:r>
              <w:t>0</w:t>
            </w:r>
          </w:p>
        </w:tc>
        <w:tc>
          <w:tcPr>
            <w:tcW w:w="863" w:type="dxa"/>
          </w:tcPr>
          <w:p w14:paraId="36029C9B" w14:textId="77777777" w:rsidR="00532927" w:rsidRDefault="00532927" w:rsidP="006B4BFC">
            <w:r>
              <w:t>0</w:t>
            </w:r>
          </w:p>
        </w:tc>
        <w:tc>
          <w:tcPr>
            <w:tcW w:w="863" w:type="dxa"/>
          </w:tcPr>
          <w:p w14:paraId="1D3EAF4B" w14:textId="77777777" w:rsidR="00532927" w:rsidRDefault="00532927" w:rsidP="006B4BFC">
            <w:r>
              <w:t>1</w:t>
            </w:r>
          </w:p>
        </w:tc>
        <w:tc>
          <w:tcPr>
            <w:tcW w:w="863" w:type="dxa"/>
          </w:tcPr>
          <w:p w14:paraId="08D78094" w14:textId="77777777" w:rsidR="00532927" w:rsidRDefault="00532927" w:rsidP="006B4BFC">
            <w:r>
              <w:t>1</w:t>
            </w:r>
          </w:p>
        </w:tc>
        <w:tc>
          <w:tcPr>
            <w:tcW w:w="864" w:type="dxa"/>
          </w:tcPr>
          <w:p w14:paraId="4E6C674F" w14:textId="77777777" w:rsidR="00532927" w:rsidRDefault="00532927" w:rsidP="006B4BFC">
            <w:r>
              <w:t>1</w:t>
            </w:r>
          </w:p>
        </w:tc>
        <w:tc>
          <w:tcPr>
            <w:tcW w:w="864" w:type="dxa"/>
          </w:tcPr>
          <w:p w14:paraId="2FC42EB9" w14:textId="77777777" w:rsidR="00532927" w:rsidRDefault="00532927" w:rsidP="006B4BFC">
            <w:r>
              <w:t>1</w:t>
            </w:r>
          </w:p>
        </w:tc>
        <w:tc>
          <w:tcPr>
            <w:tcW w:w="864" w:type="dxa"/>
          </w:tcPr>
          <w:p w14:paraId="14412DB3" w14:textId="77777777" w:rsidR="00532927" w:rsidRDefault="00532927" w:rsidP="006B4BFC">
            <w:r>
              <w:t>1</w:t>
            </w:r>
          </w:p>
        </w:tc>
        <w:tc>
          <w:tcPr>
            <w:tcW w:w="864" w:type="dxa"/>
          </w:tcPr>
          <w:p w14:paraId="2382F23D" w14:textId="77777777" w:rsidR="00532927" w:rsidRDefault="00532927" w:rsidP="006B4BFC">
            <w:r>
              <w:t>1</w:t>
            </w:r>
          </w:p>
        </w:tc>
        <w:tc>
          <w:tcPr>
            <w:tcW w:w="860" w:type="dxa"/>
          </w:tcPr>
          <w:p w14:paraId="7193C933" w14:textId="77777777" w:rsidR="00532927" w:rsidRDefault="00532927" w:rsidP="006B4BFC">
            <w:r>
              <w:t>63</w:t>
            </w:r>
          </w:p>
        </w:tc>
        <w:tc>
          <w:tcPr>
            <w:tcW w:w="860" w:type="dxa"/>
          </w:tcPr>
          <w:p w14:paraId="4D9AAED3" w14:textId="77777777" w:rsidR="00532927" w:rsidRDefault="00532927" w:rsidP="006B4BFC">
            <w:r>
              <w:t>0x3F</w:t>
            </w:r>
          </w:p>
        </w:tc>
      </w:tr>
      <w:tr w:rsidR="00532927" w14:paraId="4BA16468" w14:textId="77777777" w:rsidTr="006B4BFC">
        <w:tc>
          <w:tcPr>
            <w:tcW w:w="1091" w:type="dxa"/>
          </w:tcPr>
          <w:p w14:paraId="07CEE023" w14:textId="77777777" w:rsidR="00532927" w:rsidRDefault="00532927" w:rsidP="006B4BFC">
            <w:r>
              <w:t>1</w:t>
            </w:r>
          </w:p>
        </w:tc>
        <w:tc>
          <w:tcPr>
            <w:tcW w:w="863" w:type="dxa"/>
          </w:tcPr>
          <w:p w14:paraId="26795BEF" w14:textId="77777777" w:rsidR="00532927" w:rsidRDefault="00532927" w:rsidP="006B4BFC">
            <w:r>
              <w:t>0</w:t>
            </w:r>
          </w:p>
        </w:tc>
        <w:tc>
          <w:tcPr>
            <w:tcW w:w="863" w:type="dxa"/>
          </w:tcPr>
          <w:p w14:paraId="18C8A2AA" w14:textId="77777777" w:rsidR="00532927" w:rsidRDefault="00532927" w:rsidP="006B4BFC">
            <w:r>
              <w:t>0</w:t>
            </w:r>
          </w:p>
        </w:tc>
        <w:tc>
          <w:tcPr>
            <w:tcW w:w="863" w:type="dxa"/>
          </w:tcPr>
          <w:p w14:paraId="64150821" w14:textId="77777777" w:rsidR="00532927" w:rsidRDefault="00532927" w:rsidP="006B4BFC">
            <w:r>
              <w:t>0</w:t>
            </w:r>
          </w:p>
        </w:tc>
        <w:tc>
          <w:tcPr>
            <w:tcW w:w="864" w:type="dxa"/>
          </w:tcPr>
          <w:p w14:paraId="15E5D8EB" w14:textId="77777777" w:rsidR="00532927" w:rsidRDefault="00532927" w:rsidP="006B4BFC">
            <w:r>
              <w:t>0</w:t>
            </w:r>
          </w:p>
        </w:tc>
        <w:tc>
          <w:tcPr>
            <w:tcW w:w="864" w:type="dxa"/>
          </w:tcPr>
          <w:p w14:paraId="2DBF7DAC" w14:textId="77777777" w:rsidR="00532927" w:rsidRDefault="00532927" w:rsidP="006B4BFC">
            <w:r>
              <w:t>1</w:t>
            </w:r>
          </w:p>
        </w:tc>
        <w:tc>
          <w:tcPr>
            <w:tcW w:w="864" w:type="dxa"/>
          </w:tcPr>
          <w:p w14:paraId="26450235" w14:textId="77777777" w:rsidR="00532927" w:rsidRDefault="00532927" w:rsidP="006B4BFC">
            <w:r>
              <w:t>1</w:t>
            </w:r>
          </w:p>
        </w:tc>
        <w:tc>
          <w:tcPr>
            <w:tcW w:w="864" w:type="dxa"/>
          </w:tcPr>
          <w:p w14:paraId="4072731C" w14:textId="77777777" w:rsidR="00532927" w:rsidRDefault="00532927" w:rsidP="006B4BFC">
            <w:r>
              <w:t>0</w:t>
            </w:r>
          </w:p>
        </w:tc>
        <w:tc>
          <w:tcPr>
            <w:tcW w:w="860" w:type="dxa"/>
          </w:tcPr>
          <w:p w14:paraId="01B6DA6F" w14:textId="77777777" w:rsidR="00532927" w:rsidRDefault="00532927" w:rsidP="006B4BFC">
            <w:r>
              <w:t>6</w:t>
            </w:r>
          </w:p>
        </w:tc>
        <w:tc>
          <w:tcPr>
            <w:tcW w:w="860" w:type="dxa"/>
          </w:tcPr>
          <w:p w14:paraId="5EE67EF5" w14:textId="77777777" w:rsidR="00532927" w:rsidRDefault="00532927" w:rsidP="006B4BFC">
            <w:r>
              <w:t>0x6</w:t>
            </w:r>
          </w:p>
        </w:tc>
      </w:tr>
      <w:tr w:rsidR="00532927" w14:paraId="0008E9C6" w14:textId="77777777" w:rsidTr="006B4BFC">
        <w:tc>
          <w:tcPr>
            <w:tcW w:w="1091" w:type="dxa"/>
          </w:tcPr>
          <w:p w14:paraId="0995CDBD" w14:textId="77777777" w:rsidR="00532927" w:rsidRDefault="00532927" w:rsidP="006B4BFC">
            <w:r>
              <w:t>2</w:t>
            </w:r>
          </w:p>
        </w:tc>
        <w:tc>
          <w:tcPr>
            <w:tcW w:w="863" w:type="dxa"/>
          </w:tcPr>
          <w:p w14:paraId="53028AF9" w14:textId="77777777" w:rsidR="00532927" w:rsidRDefault="00532927" w:rsidP="006B4BFC">
            <w:r>
              <w:t>1</w:t>
            </w:r>
          </w:p>
        </w:tc>
        <w:tc>
          <w:tcPr>
            <w:tcW w:w="863" w:type="dxa"/>
          </w:tcPr>
          <w:p w14:paraId="239A5EF5" w14:textId="77777777" w:rsidR="00532927" w:rsidRDefault="00532927" w:rsidP="006B4BFC">
            <w:r>
              <w:t>0</w:t>
            </w:r>
          </w:p>
        </w:tc>
        <w:tc>
          <w:tcPr>
            <w:tcW w:w="863" w:type="dxa"/>
          </w:tcPr>
          <w:p w14:paraId="74399114" w14:textId="77777777" w:rsidR="00532927" w:rsidRDefault="00532927" w:rsidP="006B4BFC">
            <w:r>
              <w:t>1</w:t>
            </w:r>
          </w:p>
        </w:tc>
        <w:tc>
          <w:tcPr>
            <w:tcW w:w="864" w:type="dxa"/>
          </w:tcPr>
          <w:p w14:paraId="5F7F8F52" w14:textId="77777777" w:rsidR="00532927" w:rsidRDefault="00532927" w:rsidP="006B4BFC">
            <w:r>
              <w:t>1</w:t>
            </w:r>
          </w:p>
        </w:tc>
        <w:tc>
          <w:tcPr>
            <w:tcW w:w="864" w:type="dxa"/>
          </w:tcPr>
          <w:p w14:paraId="3BAA1BB9" w14:textId="77777777" w:rsidR="00532927" w:rsidRDefault="00532927" w:rsidP="006B4BFC">
            <w:r>
              <w:t>0</w:t>
            </w:r>
          </w:p>
        </w:tc>
        <w:tc>
          <w:tcPr>
            <w:tcW w:w="864" w:type="dxa"/>
          </w:tcPr>
          <w:p w14:paraId="07F6675F" w14:textId="77777777" w:rsidR="00532927" w:rsidRDefault="00532927" w:rsidP="006B4BFC">
            <w:r>
              <w:t>1</w:t>
            </w:r>
          </w:p>
        </w:tc>
        <w:tc>
          <w:tcPr>
            <w:tcW w:w="864" w:type="dxa"/>
          </w:tcPr>
          <w:p w14:paraId="12E84EDA" w14:textId="77777777" w:rsidR="00532927" w:rsidRDefault="00532927" w:rsidP="006B4BFC">
            <w:r>
              <w:t>1</w:t>
            </w:r>
          </w:p>
        </w:tc>
        <w:tc>
          <w:tcPr>
            <w:tcW w:w="860" w:type="dxa"/>
          </w:tcPr>
          <w:p w14:paraId="7525C288" w14:textId="77777777" w:rsidR="00532927" w:rsidRDefault="00532927" w:rsidP="006B4BFC">
            <w:r>
              <w:t>91</w:t>
            </w:r>
          </w:p>
        </w:tc>
        <w:tc>
          <w:tcPr>
            <w:tcW w:w="860" w:type="dxa"/>
          </w:tcPr>
          <w:p w14:paraId="44A4C43B" w14:textId="77777777" w:rsidR="00532927" w:rsidRDefault="00532927" w:rsidP="006B4BFC">
            <w:r>
              <w:t>0x5b</w:t>
            </w:r>
          </w:p>
        </w:tc>
      </w:tr>
      <w:tr w:rsidR="00532927" w14:paraId="008B65C8" w14:textId="77777777" w:rsidTr="006B4BFC">
        <w:tc>
          <w:tcPr>
            <w:tcW w:w="1091" w:type="dxa"/>
          </w:tcPr>
          <w:p w14:paraId="70FCF857" w14:textId="77777777" w:rsidR="00532927" w:rsidRDefault="00532927" w:rsidP="006B4BFC">
            <w:r>
              <w:t>3</w:t>
            </w:r>
          </w:p>
        </w:tc>
        <w:tc>
          <w:tcPr>
            <w:tcW w:w="863" w:type="dxa"/>
          </w:tcPr>
          <w:p w14:paraId="33D01047" w14:textId="77777777" w:rsidR="00532927" w:rsidRDefault="00532927" w:rsidP="006B4BFC">
            <w:r>
              <w:t>1</w:t>
            </w:r>
          </w:p>
        </w:tc>
        <w:tc>
          <w:tcPr>
            <w:tcW w:w="863" w:type="dxa"/>
          </w:tcPr>
          <w:p w14:paraId="500D3FD8" w14:textId="77777777" w:rsidR="00532927" w:rsidRDefault="00532927" w:rsidP="006B4BFC">
            <w:r>
              <w:t>0</w:t>
            </w:r>
          </w:p>
        </w:tc>
        <w:tc>
          <w:tcPr>
            <w:tcW w:w="863" w:type="dxa"/>
          </w:tcPr>
          <w:p w14:paraId="27572952" w14:textId="77777777" w:rsidR="00532927" w:rsidRDefault="00532927" w:rsidP="006B4BFC">
            <w:r>
              <w:t>0</w:t>
            </w:r>
          </w:p>
        </w:tc>
        <w:tc>
          <w:tcPr>
            <w:tcW w:w="864" w:type="dxa"/>
          </w:tcPr>
          <w:p w14:paraId="55D8FF30" w14:textId="77777777" w:rsidR="00532927" w:rsidRDefault="00532927" w:rsidP="006B4BFC">
            <w:r>
              <w:t>1</w:t>
            </w:r>
          </w:p>
        </w:tc>
        <w:tc>
          <w:tcPr>
            <w:tcW w:w="864" w:type="dxa"/>
          </w:tcPr>
          <w:p w14:paraId="00C2AA76" w14:textId="77777777" w:rsidR="00532927" w:rsidRDefault="00532927" w:rsidP="006B4BFC">
            <w:r>
              <w:t>1</w:t>
            </w:r>
          </w:p>
        </w:tc>
        <w:tc>
          <w:tcPr>
            <w:tcW w:w="864" w:type="dxa"/>
          </w:tcPr>
          <w:p w14:paraId="4712120F" w14:textId="77777777" w:rsidR="00532927" w:rsidRDefault="00532927" w:rsidP="006B4BFC">
            <w:r>
              <w:t>1</w:t>
            </w:r>
          </w:p>
        </w:tc>
        <w:tc>
          <w:tcPr>
            <w:tcW w:w="864" w:type="dxa"/>
          </w:tcPr>
          <w:p w14:paraId="1B4BB533" w14:textId="77777777" w:rsidR="00532927" w:rsidRDefault="00532927" w:rsidP="006B4BFC">
            <w:r>
              <w:t>1</w:t>
            </w:r>
          </w:p>
        </w:tc>
        <w:tc>
          <w:tcPr>
            <w:tcW w:w="860" w:type="dxa"/>
          </w:tcPr>
          <w:p w14:paraId="42732C1C" w14:textId="77777777" w:rsidR="00532927" w:rsidRDefault="00532927" w:rsidP="006B4BFC">
            <w:r>
              <w:t>78</w:t>
            </w:r>
          </w:p>
        </w:tc>
        <w:tc>
          <w:tcPr>
            <w:tcW w:w="860" w:type="dxa"/>
          </w:tcPr>
          <w:p w14:paraId="57700C0E" w14:textId="77777777" w:rsidR="00532927" w:rsidRDefault="00532927" w:rsidP="006B4BFC">
            <w:r>
              <w:t>0x4E</w:t>
            </w:r>
          </w:p>
        </w:tc>
      </w:tr>
      <w:tr w:rsidR="00532927" w14:paraId="585C1A6A" w14:textId="77777777" w:rsidTr="006B4BFC">
        <w:tc>
          <w:tcPr>
            <w:tcW w:w="1091" w:type="dxa"/>
          </w:tcPr>
          <w:p w14:paraId="7ECC6452" w14:textId="77777777" w:rsidR="00532927" w:rsidRDefault="00532927" w:rsidP="006B4BFC">
            <w:r>
              <w:t>4</w:t>
            </w:r>
          </w:p>
        </w:tc>
        <w:tc>
          <w:tcPr>
            <w:tcW w:w="863" w:type="dxa"/>
          </w:tcPr>
          <w:p w14:paraId="0231A69D" w14:textId="77777777" w:rsidR="00532927" w:rsidRDefault="00532927" w:rsidP="006B4BFC">
            <w:r>
              <w:t>1</w:t>
            </w:r>
          </w:p>
        </w:tc>
        <w:tc>
          <w:tcPr>
            <w:tcW w:w="863" w:type="dxa"/>
          </w:tcPr>
          <w:p w14:paraId="45D1879D" w14:textId="77777777" w:rsidR="00532927" w:rsidRDefault="00532927" w:rsidP="006B4BFC">
            <w:r>
              <w:t>1</w:t>
            </w:r>
          </w:p>
        </w:tc>
        <w:tc>
          <w:tcPr>
            <w:tcW w:w="863" w:type="dxa"/>
          </w:tcPr>
          <w:p w14:paraId="124C5CD2" w14:textId="77777777" w:rsidR="00532927" w:rsidRDefault="00532927" w:rsidP="006B4BFC">
            <w:r>
              <w:t>0</w:t>
            </w:r>
          </w:p>
        </w:tc>
        <w:tc>
          <w:tcPr>
            <w:tcW w:w="864" w:type="dxa"/>
          </w:tcPr>
          <w:p w14:paraId="1691930C" w14:textId="77777777" w:rsidR="00532927" w:rsidRDefault="00532927" w:rsidP="006B4BFC">
            <w:r>
              <w:t>0</w:t>
            </w:r>
          </w:p>
        </w:tc>
        <w:tc>
          <w:tcPr>
            <w:tcW w:w="864" w:type="dxa"/>
          </w:tcPr>
          <w:p w14:paraId="69C2F405" w14:textId="77777777" w:rsidR="00532927" w:rsidRDefault="00532927" w:rsidP="006B4BFC">
            <w:r>
              <w:t>1</w:t>
            </w:r>
          </w:p>
        </w:tc>
        <w:tc>
          <w:tcPr>
            <w:tcW w:w="864" w:type="dxa"/>
          </w:tcPr>
          <w:p w14:paraId="77185AA6" w14:textId="77777777" w:rsidR="00532927" w:rsidRDefault="00532927" w:rsidP="006B4BFC">
            <w:r>
              <w:t>1</w:t>
            </w:r>
          </w:p>
        </w:tc>
        <w:tc>
          <w:tcPr>
            <w:tcW w:w="864" w:type="dxa"/>
          </w:tcPr>
          <w:p w14:paraId="7C5A95A7" w14:textId="77777777" w:rsidR="00532927" w:rsidRDefault="00532927" w:rsidP="006B4BFC">
            <w:r>
              <w:t>0</w:t>
            </w:r>
          </w:p>
        </w:tc>
        <w:tc>
          <w:tcPr>
            <w:tcW w:w="860" w:type="dxa"/>
          </w:tcPr>
          <w:p w14:paraId="3A2C118B" w14:textId="188E03BE" w:rsidR="00532927" w:rsidRDefault="00CC1336" w:rsidP="006B4BFC">
            <w:r>
              <w:t>102</w:t>
            </w:r>
          </w:p>
        </w:tc>
        <w:tc>
          <w:tcPr>
            <w:tcW w:w="860" w:type="dxa"/>
          </w:tcPr>
          <w:p w14:paraId="47A9CE4C" w14:textId="26754B9C" w:rsidR="00532927" w:rsidRDefault="00CC1336" w:rsidP="006B4BFC">
            <w:r>
              <w:t>0x66</w:t>
            </w:r>
          </w:p>
        </w:tc>
      </w:tr>
      <w:tr w:rsidR="00532927" w14:paraId="419C4D06" w14:textId="77777777" w:rsidTr="006B4BFC">
        <w:tc>
          <w:tcPr>
            <w:tcW w:w="1091" w:type="dxa"/>
          </w:tcPr>
          <w:p w14:paraId="606E486C" w14:textId="77777777" w:rsidR="00532927" w:rsidRDefault="00532927" w:rsidP="006B4BFC">
            <w:r>
              <w:t>5</w:t>
            </w:r>
          </w:p>
        </w:tc>
        <w:tc>
          <w:tcPr>
            <w:tcW w:w="863" w:type="dxa"/>
          </w:tcPr>
          <w:p w14:paraId="01DD3101" w14:textId="77777777" w:rsidR="00532927" w:rsidRDefault="00532927" w:rsidP="006B4BFC">
            <w:r>
              <w:t>1</w:t>
            </w:r>
          </w:p>
        </w:tc>
        <w:tc>
          <w:tcPr>
            <w:tcW w:w="863" w:type="dxa"/>
          </w:tcPr>
          <w:p w14:paraId="1DAD97B5" w14:textId="77777777" w:rsidR="00532927" w:rsidRDefault="00532927" w:rsidP="006B4BFC">
            <w:r>
              <w:t>1</w:t>
            </w:r>
          </w:p>
        </w:tc>
        <w:tc>
          <w:tcPr>
            <w:tcW w:w="863" w:type="dxa"/>
          </w:tcPr>
          <w:p w14:paraId="27A1B1E8" w14:textId="77777777" w:rsidR="00532927" w:rsidRDefault="00532927" w:rsidP="006B4BFC">
            <w:r>
              <w:t>0</w:t>
            </w:r>
          </w:p>
        </w:tc>
        <w:tc>
          <w:tcPr>
            <w:tcW w:w="864" w:type="dxa"/>
          </w:tcPr>
          <w:p w14:paraId="0132CFC7" w14:textId="77777777" w:rsidR="00532927" w:rsidRDefault="00532927" w:rsidP="006B4BFC">
            <w:r>
              <w:t>1</w:t>
            </w:r>
          </w:p>
        </w:tc>
        <w:tc>
          <w:tcPr>
            <w:tcW w:w="864" w:type="dxa"/>
          </w:tcPr>
          <w:p w14:paraId="1559A524" w14:textId="77777777" w:rsidR="00532927" w:rsidRDefault="00532927" w:rsidP="006B4BFC">
            <w:r>
              <w:t>1</w:t>
            </w:r>
          </w:p>
        </w:tc>
        <w:tc>
          <w:tcPr>
            <w:tcW w:w="864" w:type="dxa"/>
          </w:tcPr>
          <w:p w14:paraId="2B211120" w14:textId="77777777" w:rsidR="00532927" w:rsidRDefault="00532927" w:rsidP="006B4BFC">
            <w:r>
              <w:t>0</w:t>
            </w:r>
          </w:p>
        </w:tc>
        <w:tc>
          <w:tcPr>
            <w:tcW w:w="864" w:type="dxa"/>
          </w:tcPr>
          <w:p w14:paraId="2E9ABCB3" w14:textId="77777777" w:rsidR="00532927" w:rsidRDefault="00532927" w:rsidP="006B4BFC">
            <w:r>
              <w:t>1</w:t>
            </w:r>
          </w:p>
        </w:tc>
        <w:tc>
          <w:tcPr>
            <w:tcW w:w="860" w:type="dxa"/>
          </w:tcPr>
          <w:p w14:paraId="0145E67A" w14:textId="77777777" w:rsidR="00532927" w:rsidRDefault="00532927" w:rsidP="006B4BFC">
            <w:r>
              <w:t>109</w:t>
            </w:r>
          </w:p>
        </w:tc>
        <w:tc>
          <w:tcPr>
            <w:tcW w:w="860" w:type="dxa"/>
          </w:tcPr>
          <w:p w14:paraId="71A77E11" w14:textId="77777777" w:rsidR="00532927" w:rsidRDefault="00532927" w:rsidP="006B4BFC">
            <w:r>
              <w:t>0x6d</w:t>
            </w:r>
          </w:p>
        </w:tc>
      </w:tr>
      <w:tr w:rsidR="00532927" w14:paraId="1E2C48E9" w14:textId="77777777" w:rsidTr="006B4BFC">
        <w:tc>
          <w:tcPr>
            <w:tcW w:w="1091" w:type="dxa"/>
          </w:tcPr>
          <w:p w14:paraId="2443A9BC" w14:textId="77777777" w:rsidR="00532927" w:rsidRDefault="00532927" w:rsidP="006B4BFC">
            <w:r>
              <w:t>6</w:t>
            </w:r>
          </w:p>
        </w:tc>
        <w:tc>
          <w:tcPr>
            <w:tcW w:w="863" w:type="dxa"/>
          </w:tcPr>
          <w:p w14:paraId="52D360DF" w14:textId="77777777" w:rsidR="00532927" w:rsidRDefault="00532927" w:rsidP="006B4BFC">
            <w:r>
              <w:t>1</w:t>
            </w:r>
          </w:p>
        </w:tc>
        <w:tc>
          <w:tcPr>
            <w:tcW w:w="863" w:type="dxa"/>
          </w:tcPr>
          <w:p w14:paraId="1238211C" w14:textId="77777777" w:rsidR="00532927" w:rsidRDefault="00532927" w:rsidP="006B4BFC">
            <w:r>
              <w:t>1</w:t>
            </w:r>
          </w:p>
        </w:tc>
        <w:tc>
          <w:tcPr>
            <w:tcW w:w="863" w:type="dxa"/>
          </w:tcPr>
          <w:p w14:paraId="0E5AD756" w14:textId="77777777" w:rsidR="00532927" w:rsidRDefault="00532927" w:rsidP="006B4BFC">
            <w:r>
              <w:t>1</w:t>
            </w:r>
          </w:p>
        </w:tc>
        <w:tc>
          <w:tcPr>
            <w:tcW w:w="864" w:type="dxa"/>
          </w:tcPr>
          <w:p w14:paraId="4E03BF81" w14:textId="77777777" w:rsidR="00532927" w:rsidRDefault="00532927" w:rsidP="006B4BFC">
            <w:r>
              <w:t>1</w:t>
            </w:r>
          </w:p>
        </w:tc>
        <w:tc>
          <w:tcPr>
            <w:tcW w:w="864" w:type="dxa"/>
          </w:tcPr>
          <w:p w14:paraId="00D699B9" w14:textId="77777777" w:rsidR="00532927" w:rsidRDefault="00532927" w:rsidP="006B4BFC">
            <w:r>
              <w:t>1</w:t>
            </w:r>
          </w:p>
        </w:tc>
        <w:tc>
          <w:tcPr>
            <w:tcW w:w="864" w:type="dxa"/>
          </w:tcPr>
          <w:p w14:paraId="43D40A3A" w14:textId="77777777" w:rsidR="00532927" w:rsidRDefault="00532927" w:rsidP="006B4BFC">
            <w:r>
              <w:t>0</w:t>
            </w:r>
          </w:p>
        </w:tc>
        <w:tc>
          <w:tcPr>
            <w:tcW w:w="864" w:type="dxa"/>
          </w:tcPr>
          <w:p w14:paraId="38991981" w14:textId="77777777" w:rsidR="00532927" w:rsidRDefault="00532927" w:rsidP="006B4BFC">
            <w:r>
              <w:t>1</w:t>
            </w:r>
          </w:p>
        </w:tc>
        <w:tc>
          <w:tcPr>
            <w:tcW w:w="860" w:type="dxa"/>
          </w:tcPr>
          <w:p w14:paraId="64744546" w14:textId="77777777" w:rsidR="00532927" w:rsidRDefault="00532927" w:rsidP="006B4BFC">
            <w:r>
              <w:t>125</w:t>
            </w:r>
          </w:p>
        </w:tc>
        <w:tc>
          <w:tcPr>
            <w:tcW w:w="860" w:type="dxa"/>
          </w:tcPr>
          <w:p w14:paraId="5B927F58" w14:textId="77777777" w:rsidR="00532927" w:rsidRDefault="00532927" w:rsidP="006B4BFC">
            <w:r>
              <w:t>0x7d</w:t>
            </w:r>
          </w:p>
        </w:tc>
      </w:tr>
      <w:tr w:rsidR="00532927" w14:paraId="676E8307" w14:textId="77777777" w:rsidTr="006B4BFC">
        <w:tc>
          <w:tcPr>
            <w:tcW w:w="1091" w:type="dxa"/>
          </w:tcPr>
          <w:p w14:paraId="23F5C260" w14:textId="77777777" w:rsidR="00532927" w:rsidRDefault="00532927" w:rsidP="006B4BFC">
            <w:r>
              <w:t>7</w:t>
            </w:r>
          </w:p>
        </w:tc>
        <w:tc>
          <w:tcPr>
            <w:tcW w:w="863" w:type="dxa"/>
          </w:tcPr>
          <w:p w14:paraId="262EAB67" w14:textId="77777777" w:rsidR="00532927" w:rsidRDefault="00532927" w:rsidP="006B4BFC">
            <w:r>
              <w:t>0</w:t>
            </w:r>
          </w:p>
        </w:tc>
        <w:tc>
          <w:tcPr>
            <w:tcW w:w="863" w:type="dxa"/>
          </w:tcPr>
          <w:p w14:paraId="67724FAE" w14:textId="77777777" w:rsidR="00532927" w:rsidRDefault="00532927" w:rsidP="006B4BFC">
            <w:r>
              <w:t>0</w:t>
            </w:r>
          </w:p>
        </w:tc>
        <w:tc>
          <w:tcPr>
            <w:tcW w:w="863" w:type="dxa"/>
          </w:tcPr>
          <w:p w14:paraId="2767A812" w14:textId="77777777" w:rsidR="00532927" w:rsidRDefault="00532927" w:rsidP="006B4BFC">
            <w:r>
              <w:t>0</w:t>
            </w:r>
          </w:p>
        </w:tc>
        <w:tc>
          <w:tcPr>
            <w:tcW w:w="864" w:type="dxa"/>
          </w:tcPr>
          <w:p w14:paraId="4EA7768E" w14:textId="77777777" w:rsidR="00532927" w:rsidRDefault="00532927" w:rsidP="006B4BFC">
            <w:r>
              <w:t>0</w:t>
            </w:r>
          </w:p>
        </w:tc>
        <w:tc>
          <w:tcPr>
            <w:tcW w:w="864" w:type="dxa"/>
          </w:tcPr>
          <w:p w14:paraId="097C1263" w14:textId="77777777" w:rsidR="00532927" w:rsidRDefault="00532927" w:rsidP="006B4BFC">
            <w:r>
              <w:t>1</w:t>
            </w:r>
          </w:p>
        </w:tc>
        <w:tc>
          <w:tcPr>
            <w:tcW w:w="864" w:type="dxa"/>
          </w:tcPr>
          <w:p w14:paraId="77DA098C" w14:textId="77777777" w:rsidR="00532927" w:rsidRDefault="00532927" w:rsidP="006B4BFC">
            <w:r>
              <w:t>1</w:t>
            </w:r>
          </w:p>
        </w:tc>
        <w:tc>
          <w:tcPr>
            <w:tcW w:w="864" w:type="dxa"/>
          </w:tcPr>
          <w:p w14:paraId="02AD38CC" w14:textId="77777777" w:rsidR="00532927" w:rsidRDefault="00532927" w:rsidP="006B4BFC">
            <w:r>
              <w:t>1</w:t>
            </w:r>
          </w:p>
        </w:tc>
        <w:tc>
          <w:tcPr>
            <w:tcW w:w="860" w:type="dxa"/>
          </w:tcPr>
          <w:p w14:paraId="4A68A42E" w14:textId="77777777" w:rsidR="00532927" w:rsidRDefault="00532927" w:rsidP="006B4BFC">
            <w:r>
              <w:t>7</w:t>
            </w:r>
          </w:p>
        </w:tc>
        <w:tc>
          <w:tcPr>
            <w:tcW w:w="860" w:type="dxa"/>
          </w:tcPr>
          <w:p w14:paraId="2B6F49CA" w14:textId="77777777" w:rsidR="00532927" w:rsidRDefault="00532927" w:rsidP="006B4BFC">
            <w:r>
              <w:t>0x7</w:t>
            </w:r>
          </w:p>
        </w:tc>
      </w:tr>
      <w:tr w:rsidR="00532927" w14:paraId="73E9133D" w14:textId="77777777" w:rsidTr="006B4BFC">
        <w:tc>
          <w:tcPr>
            <w:tcW w:w="1091" w:type="dxa"/>
          </w:tcPr>
          <w:p w14:paraId="15A589AC" w14:textId="77777777" w:rsidR="00532927" w:rsidRDefault="00532927" w:rsidP="006B4BFC">
            <w:r>
              <w:t>8</w:t>
            </w:r>
          </w:p>
        </w:tc>
        <w:tc>
          <w:tcPr>
            <w:tcW w:w="863" w:type="dxa"/>
          </w:tcPr>
          <w:p w14:paraId="0A9F5511" w14:textId="77777777" w:rsidR="00532927" w:rsidRDefault="00532927" w:rsidP="006B4BFC">
            <w:r>
              <w:t>1</w:t>
            </w:r>
          </w:p>
        </w:tc>
        <w:tc>
          <w:tcPr>
            <w:tcW w:w="863" w:type="dxa"/>
          </w:tcPr>
          <w:p w14:paraId="1D8F2EE4" w14:textId="77777777" w:rsidR="00532927" w:rsidRDefault="00532927" w:rsidP="006B4BFC">
            <w:r>
              <w:t>1</w:t>
            </w:r>
          </w:p>
        </w:tc>
        <w:tc>
          <w:tcPr>
            <w:tcW w:w="863" w:type="dxa"/>
          </w:tcPr>
          <w:p w14:paraId="19069FC5" w14:textId="77777777" w:rsidR="00532927" w:rsidRDefault="00532927" w:rsidP="006B4BFC">
            <w:r>
              <w:t>1</w:t>
            </w:r>
          </w:p>
        </w:tc>
        <w:tc>
          <w:tcPr>
            <w:tcW w:w="864" w:type="dxa"/>
          </w:tcPr>
          <w:p w14:paraId="2E2C1239" w14:textId="77777777" w:rsidR="00532927" w:rsidRDefault="00532927" w:rsidP="006B4BFC">
            <w:r>
              <w:t>1</w:t>
            </w:r>
          </w:p>
        </w:tc>
        <w:tc>
          <w:tcPr>
            <w:tcW w:w="864" w:type="dxa"/>
          </w:tcPr>
          <w:p w14:paraId="6BC3DD63" w14:textId="77777777" w:rsidR="00532927" w:rsidRDefault="00532927" w:rsidP="006B4BFC">
            <w:r>
              <w:t>1</w:t>
            </w:r>
          </w:p>
        </w:tc>
        <w:tc>
          <w:tcPr>
            <w:tcW w:w="864" w:type="dxa"/>
          </w:tcPr>
          <w:p w14:paraId="54110025" w14:textId="77777777" w:rsidR="00532927" w:rsidRDefault="00532927" w:rsidP="006B4BFC">
            <w:r>
              <w:t>1</w:t>
            </w:r>
          </w:p>
        </w:tc>
        <w:tc>
          <w:tcPr>
            <w:tcW w:w="864" w:type="dxa"/>
          </w:tcPr>
          <w:p w14:paraId="2B3F7BE9" w14:textId="77777777" w:rsidR="00532927" w:rsidRDefault="00532927" w:rsidP="006B4BFC">
            <w:r>
              <w:t>1</w:t>
            </w:r>
          </w:p>
        </w:tc>
        <w:tc>
          <w:tcPr>
            <w:tcW w:w="860" w:type="dxa"/>
          </w:tcPr>
          <w:p w14:paraId="3D8165C6" w14:textId="77777777" w:rsidR="00532927" w:rsidRDefault="00532927" w:rsidP="006B4BFC">
            <w:r>
              <w:t>127</w:t>
            </w:r>
          </w:p>
        </w:tc>
        <w:tc>
          <w:tcPr>
            <w:tcW w:w="860" w:type="dxa"/>
          </w:tcPr>
          <w:p w14:paraId="282A2563" w14:textId="77777777" w:rsidR="00532927" w:rsidRDefault="00532927" w:rsidP="006B4BFC">
            <w:r>
              <w:t>0x7E</w:t>
            </w:r>
          </w:p>
        </w:tc>
      </w:tr>
      <w:tr w:rsidR="00532927" w14:paraId="59FF092C" w14:textId="77777777" w:rsidTr="006B4BFC">
        <w:tc>
          <w:tcPr>
            <w:tcW w:w="1091" w:type="dxa"/>
          </w:tcPr>
          <w:p w14:paraId="4F9407EA" w14:textId="77777777" w:rsidR="00532927" w:rsidRDefault="00532927" w:rsidP="006B4BFC">
            <w:r>
              <w:t>9</w:t>
            </w:r>
          </w:p>
        </w:tc>
        <w:tc>
          <w:tcPr>
            <w:tcW w:w="863" w:type="dxa"/>
          </w:tcPr>
          <w:p w14:paraId="7D00867A" w14:textId="77777777" w:rsidR="00532927" w:rsidRDefault="00532927" w:rsidP="006B4BFC">
            <w:r>
              <w:t>1</w:t>
            </w:r>
          </w:p>
        </w:tc>
        <w:tc>
          <w:tcPr>
            <w:tcW w:w="863" w:type="dxa"/>
          </w:tcPr>
          <w:p w14:paraId="1833FACC" w14:textId="77777777" w:rsidR="00532927" w:rsidRDefault="00532927" w:rsidP="006B4BFC">
            <w:r>
              <w:t>1</w:t>
            </w:r>
          </w:p>
        </w:tc>
        <w:tc>
          <w:tcPr>
            <w:tcW w:w="863" w:type="dxa"/>
          </w:tcPr>
          <w:p w14:paraId="1D291CFB" w14:textId="77777777" w:rsidR="00532927" w:rsidRDefault="00532927" w:rsidP="006B4BFC">
            <w:r>
              <w:t>0</w:t>
            </w:r>
          </w:p>
        </w:tc>
        <w:tc>
          <w:tcPr>
            <w:tcW w:w="864" w:type="dxa"/>
          </w:tcPr>
          <w:p w14:paraId="4D499DDA" w14:textId="77777777" w:rsidR="00532927" w:rsidRDefault="00532927" w:rsidP="006B4BFC">
            <w:r>
              <w:t>1</w:t>
            </w:r>
          </w:p>
        </w:tc>
        <w:tc>
          <w:tcPr>
            <w:tcW w:w="864" w:type="dxa"/>
          </w:tcPr>
          <w:p w14:paraId="1C3997C7" w14:textId="77777777" w:rsidR="00532927" w:rsidRDefault="00532927" w:rsidP="006B4BFC">
            <w:r>
              <w:t>1</w:t>
            </w:r>
          </w:p>
        </w:tc>
        <w:tc>
          <w:tcPr>
            <w:tcW w:w="864" w:type="dxa"/>
          </w:tcPr>
          <w:p w14:paraId="68807020" w14:textId="77777777" w:rsidR="00532927" w:rsidRDefault="00532927" w:rsidP="006B4BFC">
            <w:r>
              <w:t>1</w:t>
            </w:r>
          </w:p>
        </w:tc>
        <w:tc>
          <w:tcPr>
            <w:tcW w:w="864" w:type="dxa"/>
          </w:tcPr>
          <w:p w14:paraId="225A7CBB" w14:textId="77777777" w:rsidR="00532927" w:rsidRDefault="00532927" w:rsidP="006B4BFC">
            <w:r>
              <w:t>1</w:t>
            </w:r>
          </w:p>
        </w:tc>
        <w:tc>
          <w:tcPr>
            <w:tcW w:w="860" w:type="dxa"/>
          </w:tcPr>
          <w:p w14:paraId="046FC424" w14:textId="77777777" w:rsidR="00532927" w:rsidRDefault="00532927" w:rsidP="006B4BFC">
            <w:r>
              <w:t>111</w:t>
            </w:r>
          </w:p>
        </w:tc>
        <w:tc>
          <w:tcPr>
            <w:tcW w:w="860" w:type="dxa"/>
          </w:tcPr>
          <w:p w14:paraId="4EC44104" w14:textId="77777777" w:rsidR="00532927" w:rsidRDefault="00532927" w:rsidP="006B4BFC">
            <w:r>
              <w:t>0x6F</w:t>
            </w:r>
          </w:p>
        </w:tc>
      </w:tr>
      <w:tr w:rsidR="00532927" w14:paraId="7800BE1E" w14:textId="77777777" w:rsidTr="006B4BFC">
        <w:tc>
          <w:tcPr>
            <w:tcW w:w="1091" w:type="dxa"/>
          </w:tcPr>
          <w:p w14:paraId="280FCB35" w14:textId="77777777" w:rsidR="00532927" w:rsidRDefault="00532927" w:rsidP="006B4BFC">
            <w:r>
              <w:t>A (10)</w:t>
            </w:r>
          </w:p>
        </w:tc>
        <w:tc>
          <w:tcPr>
            <w:tcW w:w="863" w:type="dxa"/>
          </w:tcPr>
          <w:p w14:paraId="00F36B27" w14:textId="77777777" w:rsidR="00532927" w:rsidRDefault="00532927" w:rsidP="006B4BFC">
            <w:r>
              <w:t>1</w:t>
            </w:r>
          </w:p>
        </w:tc>
        <w:tc>
          <w:tcPr>
            <w:tcW w:w="863" w:type="dxa"/>
          </w:tcPr>
          <w:p w14:paraId="156261CE" w14:textId="77777777" w:rsidR="00532927" w:rsidRDefault="00532927" w:rsidP="006B4BFC">
            <w:r>
              <w:t>1</w:t>
            </w:r>
          </w:p>
        </w:tc>
        <w:tc>
          <w:tcPr>
            <w:tcW w:w="863" w:type="dxa"/>
          </w:tcPr>
          <w:p w14:paraId="7A4EDCDF" w14:textId="77777777" w:rsidR="00532927" w:rsidRDefault="00532927" w:rsidP="006B4BFC">
            <w:r>
              <w:t>1</w:t>
            </w:r>
          </w:p>
        </w:tc>
        <w:tc>
          <w:tcPr>
            <w:tcW w:w="864" w:type="dxa"/>
          </w:tcPr>
          <w:p w14:paraId="3E7C55D4" w14:textId="77777777" w:rsidR="00532927" w:rsidRDefault="00532927" w:rsidP="006B4BFC">
            <w:r>
              <w:t>0</w:t>
            </w:r>
          </w:p>
        </w:tc>
        <w:tc>
          <w:tcPr>
            <w:tcW w:w="864" w:type="dxa"/>
          </w:tcPr>
          <w:p w14:paraId="42F57D28" w14:textId="77777777" w:rsidR="00532927" w:rsidRDefault="00532927" w:rsidP="006B4BFC">
            <w:r>
              <w:t>1</w:t>
            </w:r>
          </w:p>
        </w:tc>
        <w:tc>
          <w:tcPr>
            <w:tcW w:w="864" w:type="dxa"/>
          </w:tcPr>
          <w:p w14:paraId="5ECF4AE2" w14:textId="77777777" w:rsidR="00532927" w:rsidRDefault="00532927" w:rsidP="006B4BFC">
            <w:r>
              <w:t>1</w:t>
            </w:r>
          </w:p>
        </w:tc>
        <w:tc>
          <w:tcPr>
            <w:tcW w:w="864" w:type="dxa"/>
          </w:tcPr>
          <w:p w14:paraId="5178BAC2" w14:textId="77777777" w:rsidR="00532927" w:rsidRDefault="00532927" w:rsidP="006B4BFC">
            <w:r>
              <w:t>1</w:t>
            </w:r>
          </w:p>
        </w:tc>
        <w:tc>
          <w:tcPr>
            <w:tcW w:w="860" w:type="dxa"/>
          </w:tcPr>
          <w:p w14:paraId="1FA18B95" w14:textId="77777777" w:rsidR="00532927" w:rsidRDefault="00532927" w:rsidP="006B4BFC">
            <w:r>
              <w:t>119</w:t>
            </w:r>
          </w:p>
        </w:tc>
        <w:tc>
          <w:tcPr>
            <w:tcW w:w="860" w:type="dxa"/>
          </w:tcPr>
          <w:p w14:paraId="13748436" w14:textId="77777777" w:rsidR="00532927" w:rsidRDefault="00532927" w:rsidP="006B4BFC">
            <w:r>
              <w:t>0x77</w:t>
            </w:r>
          </w:p>
        </w:tc>
      </w:tr>
      <w:tr w:rsidR="00532927" w14:paraId="351F252C" w14:textId="77777777" w:rsidTr="006B4BFC">
        <w:tc>
          <w:tcPr>
            <w:tcW w:w="1091" w:type="dxa"/>
          </w:tcPr>
          <w:p w14:paraId="4F8A6F12" w14:textId="77777777" w:rsidR="00532927" w:rsidRDefault="00532927" w:rsidP="006B4BFC">
            <w:r>
              <w:t>b (11)</w:t>
            </w:r>
          </w:p>
        </w:tc>
        <w:tc>
          <w:tcPr>
            <w:tcW w:w="863" w:type="dxa"/>
          </w:tcPr>
          <w:p w14:paraId="0CD3EE38" w14:textId="77777777" w:rsidR="00532927" w:rsidRDefault="00532927" w:rsidP="006B4BFC">
            <w:r>
              <w:t>1</w:t>
            </w:r>
          </w:p>
        </w:tc>
        <w:tc>
          <w:tcPr>
            <w:tcW w:w="863" w:type="dxa"/>
          </w:tcPr>
          <w:p w14:paraId="3966844E" w14:textId="77777777" w:rsidR="00532927" w:rsidRDefault="00532927" w:rsidP="006B4BFC">
            <w:r>
              <w:t>1</w:t>
            </w:r>
          </w:p>
        </w:tc>
        <w:tc>
          <w:tcPr>
            <w:tcW w:w="863" w:type="dxa"/>
          </w:tcPr>
          <w:p w14:paraId="2CEE7363" w14:textId="77777777" w:rsidR="00532927" w:rsidRDefault="00532927" w:rsidP="006B4BFC">
            <w:r>
              <w:t>1</w:t>
            </w:r>
          </w:p>
        </w:tc>
        <w:tc>
          <w:tcPr>
            <w:tcW w:w="864" w:type="dxa"/>
          </w:tcPr>
          <w:p w14:paraId="52CD68A4" w14:textId="77777777" w:rsidR="00532927" w:rsidRDefault="00532927" w:rsidP="006B4BFC">
            <w:r>
              <w:t>1</w:t>
            </w:r>
          </w:p>
        </w:tc>
        <w:tc>
          <w:tcPr>
            <w:tcW w:w="864" w:type="dxa"/>
          </w:tcPr>
          <w:p w14:paraId="2D3446F4" w14:textId="77777777" w:rsidR="00532927" w:rsidRDefault="00532927" w:rsidP="006B4BFC">
            <w:r>
              <w:t>1</w:t>
            </w:r>
          </w:p>
        </w:tc>
        <w:tc>
          <w:tcPr>
            <w:tcW w:w="864" w:type="dxa"/>
          </w:tcPr>
          <w:p w14:paraId="4992BD48" w14:textId="77777777" w:rsidR="00532927" w:rsidRDefault="00532927" w:rsidP="006B4BFC">
            <w:r>
              <w:t>0</w:t>
            </w:r>
          </w:p>
        </w:tc>
        <w:tc>
          <w:tcPr>
            <w:tcW w:w="864" w:type="dxa"/>
          </w:tcPr>
          <w:p w14:paraId="1D74474E" w14:textId="77777777" w:rsidR="00532927" w:rsidRDefault="00532927" w:rsidP="006B4BFC">
            <w:r>
              <w:t>0</w:t>
            </w:r>
          </w:p>
        </w:tc>
        <w:tc>
          <w:tcPr>
            <w:tcW w:w="860" w:type="dxa"/>
          </w:tcPr>
          <w:p w14:paraId="10E02E24" w14:textId="77777777" w:rsidR="00532927" w:rsidRDefault="00532927" w:rsidP="006B4BFC">
            <w:r>
              <w:t>124</w:t>
            </w:r>
          </w:p>
        </w:tc>
        <w:tc>
          <w:tcPr>
            <w:tcW w:w="860" w:type="dxa"/>
          </w:tcPr>
          <w:p w14:paraId="0356D467" w14:textId="77777777" w:rsidR="00532927" w:rsidRDefault="00532927" w:rsidP="006B4BFC">
            <w:r>
              <w:t>0x7c</w:t>
            </w:r>
          </w:p>
        </w:tc>
      </w:tr>
      <w:tr w:rsidR="00532927" w14:paraId="0903C1E5" w14:textId="77777777" w:rsidTr="006B4BFC">
        <w:tc>
          <w:tcPr>
            <w:tcW w:w="1091" w:type="dxa"/>
          </w:tcPr>
          <w:p w14:paraId="06E1D3D7" w14:textId="77777777" w:rsidR="00532927" w:rsidRDefault="00532927" w:rsidP="006B4BFC">
            <w:r>
              <w:t>C (12)</w:t>
            </w:r>
          </w:p>
        </w:tc>
        <w:tc>
          <w:tcPr>
            <w:tcW w:w="863" w:type="dxa"/>
          </w:tcPr>
          <w:p w14:paraId="2088A431" w14:textId="77777777" w:rsidR="00532927" w:rsidRDefault="00532927" w:rsidP="006B4BFC">
            <w:r>
              <w:t>0</w:t>
            </w:r>
          </w:p>
        </w:tc>
        <w:tc>
          <w:tcPr>
            <w:tcW w:w="863" w:type="dxa"/>
          </w:tcPr>
          <w:p w14:paraId="350FB169" w14:textId="77777777" w:rsidR="00532927" w:rsidRDefault="00532927" w:rsidP="006B4BFC">
            <w:r>
              <w:t>1</w:t>
            </w:r>
          </w:p>
        </w:tc>
        <w:tc>
          <w:tcPr>
            <w:tcW w:w="863" w:type="dxa"/>
          </w:tcPr>
          <w:p w14:paraId="3615D92B" w14:textId="77777777" w:rsidR="00532927" w:rsidRDefault="00532927" w:rsidP="006B4BFC">
            <w:r>
              <w:t>1</w:t>
            </w:r>
          </w:p>
        </w:tc>
        <w:tc>
          <w:tcPr>
            <w:tcW w:w="864" w:type="dxa"/>
          </w:tcPr>
          <w:p w14:paraId="7F392028" w14:textId="77777777" w:rsidR="00532927" w:rsidRDefault="00532927" w:rsidP="006B4BFC">
            <w:r>
              <w:t>1</w:t>
            </w:r>
          </w:p>
        </w:tc>
        <w:tc>
          <w:tcPr>
            <w:tcW w:w="864" w:type="dxa"/>
          </w:tcPr>
          <w:p w14:paraId="4D93A10E" w14:textId="77777777" w:rsidR="00532927" w:rsidRDefault="00532927" w:rsidP="006B4BFC">
            <w:r>
              <w:t>0</w:t>
            </w:r>
          </w:p>
        </w:tc>
        <w:tc>
          <w:tcPr>
            <w:tcW w:w="864" w:type="dxa"/>
          </w:tcPr>
          <w:p w14:paraId="3396801C" w14:textId="77777777" w:rsidR="00532927" w:rsidRDefault="00532927" w:rsidP="006B4BFC">
            <w:r>
              <w:t>0</w:t>
            </w:r>
          </w:p>
        </w:tc>
        <w:tc>
          <w:tcPr>
            <w:tcW w:w="864" w:type="dxa"/>
          </w:tcPr>
          <w:p w14:paraId="2FBD8CD6" w14:textId="77777777" w:rsidR="00532927" w:rsidRDefault="00532927" w:rsidP="006B4BFC">
            <w:r>
              <w:t>1</w:t>
            </w:r>
          </w:p>
        </w:tc>
        <w:tc>
          <w:tcPr>
            <w:tcW w:w="860" w:type="dxa"/>
          </w:tcPr>
          <w:p w14:paraId="15D0BF58" w14:textId="77777777" w:rsidR="00532927" w:rsidRDefault="00532927" w:rsidP="006B4BFC">
            <w:r>
              <w:t>57</w:t>
            </w:r>
          </w:p>
        </w:tc>
        <w:tc>
          <w:tcPr>
            <w:tcW w:w="860" w:type="dxa"/>
          </w:tcPr>
          <w:p w14:paraId="04493F08" w14:textId="77777777" w:rsidR="00532927" w:rsidRDefault="00532927" w:rsidP="006B4BFC">
            <w:r>
              <w:t>0x39</w:t>
            </w:r>
          </w:p>
        </w:tc>
      </w:tr>
      <w:tr w:rsidR="00532927" w14:paraId="04BD797F" w14:textId="77777777" w:rsidTr="006B4BFC">
        <w:tc>
          <w:tcPr>
            <w:tcW w:w="1091" w:type="dxa"/>
          </w:tcPr>
          <w:p w14:paraId="70321334" w14:textId="77777777" w:rsidR="00532927" w:rsidRDefault="00532927" w:rsidP="006B4BFC">
            <w:r>
              <w:t>d (13)</w:t>
            </w:r>
          </w:p>
        </w:tc>
        <w:tc>
          <w:tcPr>
            <w:tcW w:w="863" w:type="dxa"/>
          </w:tcPr>
          <w:p w14:paraId="4C17A7C1" w14:textId="77777777" w:rsidR="00532927" w:rsidRDefault="00532927" w:rsidP="006B4BFC">
            <w:r>
              <w:t>1</w:t>
            </w:r>
          </w:p>
        </w:tc>
        <w:tc>
          <w:tcPr>
            <w:tcW w:w="863" w:type="dxa"/>
          </w:tcPr>
          <w:p w14:paraId="428B6650" w14:textId="77777777" w:rsidR="00532927" w:rsidRDefault="00532927" w:rsidP="006B4BFC">
            <w:r>
              <w:t>0</w:t>
            </w:r>
          </w:p>
        </w:tc>
        <w:tc>
          <w:tcPr>
            <w:tcW w:w="863" w:type="dxa"/>
          </w:tcPr>
          <w:p w14:paraId="78E0E4AC" w14:textId="77777777" w:rsidR="00532927" w:rsidRDefault="00532927" w:rsidP="006B4BFC">
            <w:r>
              <w:t>1</w:t>
            </w:r>
          </w:p>
        </w:tc>
        <w:tc>
          <w:tcPr>
            <w:tcW w:w="864" w:type="dxa"/>
          </w:tcPr>
          <w:p w14:paraId="66B1A3FA" w14:textId="77777777" w:rsidR="00532927" w:rsidRDefault="00532927" w:rsidP="006B4BFC">
            <w:r>
              <w:t>1</w:t>
            </w:r>
          </w:p>
        </w:tc>
        <w:tc>
          <w:tcPr>
            <w:tcW w:w="864" w:type="dxa"/>
          </w:tcPr>
          <w:p w14:paraId="47EC93A6" w14:textId="77777777" w:rsidR="00532927" w:rsidRDefault="00532927" w:rsidP="006B4BFC">
            <w:r>
              <w:t>1</w:t>
            </w:r>
          </w:p>
        </w:tc>
        <w:tc>
          <w:tcPr>
            <w:tcW w:w="864" w:type="dxa"/>
          </w:tcPr>
          <w:p w14:paraId="59E91B5F" w14:textId="77777777" w:rsidR="00532927" w:rsidRDefault="00532927" w:rsidP="006B4BFC">
            <w:r>
              <w:t>1</w:t>
            </w:r>
          </w:p>
        </w:tc>
        <w:tc>
          <w:tcPr>
            <w:tcW w:w="864" w:type="dxa"/>
          </w:tcPr>
          <w:p w14:paraId="5ECC0412" w14:textId="77777777" w:rsidR="00532927" w:rsidRDefault="00532927" w:rsidP="006B4BFC">
            <w:r>
              <w:t>0</w:t>
            </w:r>
          </w:p>
        </w:tc>
        <w:tc>
          <w:tcPr>
            <w:tcW w:w="860" w:type="dxa"/>
          </w:tcPr>
          <w:p w14:paraId="53C50A58" w14:textId="77777777" w:rsidR="00532927" w:rsidRDefault="00532927" w:rsidP="006B4BFC">
            <w:r>
              <w:t>94</w:t>
            </w:r>
          </w:p>
        </w:tc>
        <w:tc>
          <w:tcPr>
            <w:tcW w:w="860" w:type="dxa"/>
          </w:tcPr>
          <w:p w14:paraId="492AA9B6" w14:textId="77777777" w:rsidR="00532927" w:rsidRDefault="00532927" w:rsidP="006B4BFC">
            <w:r>
              <w:t>0x5E</w:t>
            </w:r>
          </w:p>
        </w:tc>
      </w:tr>
      <w:tr w:rsidR="00532927" w14:paraId="775C1037" w14:textId="77777777" w:rsidTr="006B4BFC">
        <w:tc>
          <w:tcPr>
            <w:tcW w:w="1091" w:type="dxa"/>
          </w:tcPr>
          <w:p w14:paraId="73EAB076" w14:textId="77777777" w:rsidR="00532927" w:rsidRDefault="00532927" w:rsidP="006B4BFC">
            <w:r>
              <w:t>E (14)</w:t>
            </w:r>
          </w:p>
        </w:tc>
        <w:tc>
          <w:tcPr>
            <w:tcW w:w="863" w:type="dxa"/>
          </w:tcPr>
          <w:p w14:paraId="0D8088F8" w14:textId="77777777" w:rsidR="00532927" w:rsidRDefault="00532927" w:rsidP="006B4BFC">
            <w:r>
              <w:t>1</w:t>
            </w:r>
          </w:p>
        </w:tc>
        <w:tc>
          <w:tcPr>
            <w:tcW w:w="863" w:type="dxa"/>
          </w:tcPr>
          <w:p w14:paraId="17134D5D" w14:textId="77777777" w:rsidR="00532927" w:rsidRDefault="00532927" w:rsidP="006B4BFC">
            <w:r>
              <w:t>1</w:t>
            </w:r>
          </w:p>
        </w:tc>
        <w:tc>
          <w:tcPr>
            <w:tcW w:w="863" w:type="dxa"/>
          </w:tcPr>
          <w:p w14:paraId="5A8BB642" w14:textId="77777777" w:rsidR="00532927" w:rsidRDefault="00532927" w:rsidP="006B4BFC">
            <w:r>
              <w:t>1</w:t>
            </w:r>
          </w:p>
        </w:tc>
        <w:tc>
          <w:tcPr>
            <w:tcW w:w="864" w:type="dxa"/>
          </w:tcPr>
          <w:p w14:paraId="3CDBFB23" w14:textId="77777777" w:rsidR="00532927" w:rsidRDefault="00532927" w:rsidP="006B4BFC">
            <w:r>
              <w:t>1</w:t>
            </w:r>
          </w:p>
        </w:tc>
        <w:tc>
          <w:tcPr>
            <w:tcW w:w="864" w:type="dxa"/>
          </w:tcPr>
          <w:p w14:paraId="5E3E3C8A" w14:textId="77777777" w:rsidR="00532927" w:rsidRDefault="00532927" w:rsidP="006B4BFC">
            <w:r>
              <w:t>0</w:t>
            </w:r>
          </w:p>
        </w:tc>
        <w:tc>
          <w:tcPr>
            <w:tcW w:w="864" w:type="dxa"/>
          </w:tcPr>
          <w:p w14:paraId="14A55746" w14:textId="77777777" w:rsidR="00532927" w:rsidRDefault="00532927" w:rsidP="006B4BFC">
            <w:r>
              <w:t>0</w:t>
            </w:r>
          </w:p>
        </w:tc>
        <w:tc>
          <w:tcPr>
            <w:tcW w:w="864" w:type="dxa"/>
          </w:tcPr>
          <w:p w14:paraId="2611C371" w14:textId="77777777" w:rsidR="00532927" w:rsidRDefault="00532927" w:rsidP="006B4BFC">
            <w:r>
              <w:t>1</w:t>
            </w:r>
          </w:p>
        </w:tc>
        <w:tc>
          <w:tcPr>
            <w:tcW w:w="860" w:type="dxa"/>
          </w:tcPr>
          <w:p w14:paraId="12838392" w14:textId="77777777" w:rsidR="00532927" w:rsidRDefault="00532927" w:rsidP="006B4BFC">
            <w:r>
              <w:t>121</w:t>
            </w:r>
          </w:p>
        </w:tc>
        <w:tc>
          <w:tcPr>
            <w:tcW w:w="860" w:type="dxa"/>
          </w:tcPr>
          <w:p w14:paraId="5A5B3062" w14:textId="77777777" w:rsidR="00532927" w:rsidRDefault="00532927" w:rsidP="006B4BFC">
            <w:r>
              <w:t>0x79</w:t>
            </w:r>
          </w:p>
        </w:tc>
      </w:tr>
      <w:tr w:rsidR="00532927" w14:paraId="59185D15" w14:textId="77777777" w:rsidTr="006B4BFC">
        <w:tc>
          <w:tcPr>
            <w:tcW w:w="1091" w:type="dxa"/>
          </w:tcPr>
          <w:p w14:paraId="21E70E69" w14:textId="77777777" w:rsidR="00532927" w:rsidRDefault="00532927" w:rsidP="006B4BFC">
            <w:r>
              <w:t>F (15)</w:t>
            </w:r>
          </w:p>
        </w:tc>
        <w:tc>
          <w:tcPr>
            <w:tcW w:w="863" w:type="dxa"/>
          </w:tcPr>
          <w:p w14:paraId="38209282" w14:textId="77777777" w:rsidR="00532927" w:rsidRDefault="00532927" w:rsidP="006B4BFC">
            <w:r>
              <w:t>1</w:t>
            </w:r>
          </w:p>
        </w:tc>
        <w:tc>
          <w:tcPr>
            <w:tcW w:w="863" w:type="dxa"/>
          </w:tcPr>
          <w:p w14:paraId="54A16030" w14:textId="77777777" w:rsidR="00532927" w:rsidRDefault="00532927" w:rsidP="006B4BFC">
            <w:r>
              <w:t>1</w:t>
            </w:r>
          </w:p>
        </w:tc>
        <w:tc>
          <w:tcPr>
            <w:tcW w:w="863" w:type="dxa"/>
          </w:tcPr>
          <w:p w14:paraId="4DF3FEE8" w14:textId="77777777" w:rsidR="00532927" w:rsidRDefault="00532927" w:rsidP="006B4BFC">
            <w:r>
              <w:t>1</w:t>
            </w:r>
          </w:p>
        </w:tc>
        <w:tc>
          <w:tcPr>
            <w:tcW w:w="864" w:type="dxa"/>
          </w:tcPr>
          <w:p w14:paraId="2486F295" w14:textId="77777777" w:rsidR="00532927" w:rsidRDefault="00532927" w:rsidP="006B4BFC">
            <w:r>
              <w:t>0</w:t>
            </w:r>
          </w:p>
        </w:tc>
        <w:tc>
          <w:tcPr>
            <w:tcW w:w="864" w:type="dxa"/>
          </w:tcPr>
          <w:p w14:paraId="681511F9" w14:textId="77777777" w:rsidR="00532927" w:rsidRDefault="00532927" w:rsidP="006B4BFC">
            <w:r>
              <w:t>0</w:t>
            </w:r>
          </w:p>
        </w:tc>
        <w:tc>
          <w:tcPr>
            <w:tcW w:w="864" w:type="dxa"/>
          </w:tcPr>
          <w:p w14:paraId="0B5F611D" w14:textId="77777777" w:rsidR="00532927" w:rsidRDefault="00532927" w:rsidP="006B4BFC">
            <w:r>
              <w:t>0</w:t>
            </w:r>
          </w:p>
        </w:tc>
        <w:tc>
          <w:tcPr>
            <w:tcW w:w="864" w:type="dxa"/>
          </w:tcPr>
          <w:p w14:paraId="651D5F56" w14:textId="77777777" w:rsidR="00532927" w:rsidRDefault="00532927" w:rsidP="006B4BFC">
            <w:r>
              <w:t>1</w:t>
            </w:r>
          </w:p>
        </w:tc>
        <w:tc>
          <w:tcPr>
            <w:tcW w:w="860" w:type="dxa"/>
          </w:tcPr>
          <w:p w14:paraId="32DF6339" w14:textId="77777777" w:rsidR="00532927" w:rsidRDefault="00532927" w:rsidP="006B4BFC">
            <w:r>
              <w:t>113</w:t>
            </w:r>
          </w:p>
        </w:tc>
        <w:tc>
          <w:tcPr>
            <w:tcW w:w="860" w:type="dxa"/>
          </w:tcPr>
          <w:p w14:paraId="3EEE5AA6" w14:textId="77777777" w:rsidR="00532927" w:rsidRDefault="00532927" w:rsidP="006B4BFC">
            <w:r>
              <w:t>0x71</w:t>
            </w:r>
          </w:p>
        </w:tc>
      </w:tr>
    </w:tbl>
    <w:p w14:paraId="7E27F327" w14:textId="5478FB06" w:rsidR="00532927" w:rsidRDefault="00532927" w:rsidP="00532927">
      <w:r>
        <w:t>This form was created in pre-lab.</w:t>
      </w:r>
    </w:p>
    <w:p w14:paraId="4042E5BA" w14:textId="6173F486" w:rsidR="00B34821" w:rsidRDefault="00B34821" w:rsidP="00532927"/>
    <w:p w14:paraId="38789E5C" w14:textId="0B0FDDED" w:rsidR="00B34821" w:rsidRPr="00C06D5A" w:rsidRDefault="00B34821" w:rsidP="00532927">
      <w:pPr>
        <w:rPr>
          <w:b/>
          <w:bCs/>
        </w:rPr>
      </w:pPr>
      <w:r w:rsidRPr="00C06D5A">
        <w:rPr>
          <w:b/>
          <w:bCs/>
        </w:rPr>
        <w:lastRenderedPageBreak/>
        <w:t xml:space="preserve">Assigemnt 1 </w:t>
      </w:r>
    </w:p>
    <w:p w14:paraId="254785C2" w14:textId="7BCBB5E7" w:rsidR="00C06D5A" w:rsidRDefault="00B34821" w:rsidP="00C06D5A">
      <w:pPr>
        <w:rPr>
          <w:b/>
          <w:bCs/>
          <w:sz w:val="32"/>
          <w:szCs w:val="28"/>
        </w:rPr>
      </w:pPr>
      <w:r>
        <w:t xml:space="preserve"> All the DE1SoChps code is in the </w:t>
      </w:r>
      <w:r w:rsidR="00834AE3">
        <w:rPr>
          <w:b/>
          <w:bCs/>
          <w:sz w:val="32"/>
          <w:szCs w:val="28"/>
        </w:rPr>
        <w:t xml:space="preserve">lab4.zip </w:t>
      </w:r>
      <w:r w:rsidR="00834AE3" w:rsidRPr="00834AE3">
        <w:rPr>
          <w:szCs w:val="24"/>
        </w:rPr>
        <w:t>and</w:t>
      </w:r>
      <w:r w:rsidR="00834AE3">
        <w:rPr>
          <w:b/>
          <w:bCs/>
          <w:sz w:val="32"/>
          <w:szCs w:val="28"/>
        </w:rPr>
        <w:t xml:space="preserve"> lab4b.zip</w:t>
      </w:r>
    </w:p>
    <w:p w14:paraId="7AC19493" w14:textId="43E322A4" w:rsidR="00B34821" w:rsidRPr="00532927" w:rsidRDefault="00B34821" w:rsidP="00532927"/>
    <w:p w14:paraId="5B8291DC" w14:textId="2855962B" w:rsidR="00532927" w:rsidRPr="00C06D5A" w:rsidRDefault="00B34821" w:rsidP="00326B36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C06D5A">
        <w:rPr>
          <w:rFonts w:ascii="Times New Roman" w:hAnsi="Times New Roman" w:cs="Times New Roman"/>
          <w:sz w:val="24"/>
          <w:szCs w:val="24"/>
        </w:rPr>
        <w:t>Assigment 2</w:t>
      </w:r>
    </w:p>
    <w:p w14:paraId="548FF02E" w14:textId="5D32E3D6" w:rsidR="00C06D5A" w:rsidRDefault="00C06D5A" w:rsidP="00B34821">
      <w:r>
        <w:t xml:space="preserve">We created </w:t>
      </w:r>
      <w:r w:rsidRPr="00B34821">
        <w:t>SevenSegment</w:t>
      </w:r>
      <w:r>
        <w:t>.h and .cpp and run the given main.cpp</w:t>
      </w:r>
    </w:p>
    <w:p w14:paraId="183CAE54" w14:textId="37C9528E" w:rsidR="00C06D5A" w:rsidRDefault="00C06D5A" w:rsidP="00B34821">
      <w:r>
        <w:t>The</w:t>
      </w:r>
      <w:r w:rsidR="00BC164C">
        <w:t xml:space="preserve"> terminal</w:t>
      </w:r>
      <w:r>
        <w:t xml:space="preserve"> running output is in here, the 7-segment displays output will show on a video</w:t>
      </w:r>
      <w:r w:rsidR="00BC164C">
        <w:t xml:space="preserve"> (the one has 53 s)</w:t>
      </w:r>
    </w:p>
    <w:p w14:paraId="4170EF8C" w14:textId="77777777" w:rsidR="00F85458" w:rsidRDefault="00F85458" w:rsidP="00B34821"/>
    <w:p w14:paraId="43B61F36" w14:textId="318B37E2" w:rsidR="00C06D5A" w:rsidRDefault="00F85458" w:rsidP="00B34821">
      <w:r>
        <w:t>The code file is in the lab4.zip</w:t>
      </w:r>
    </w:p>
    <w:p w14:paraId="12E75D9D" w14:textId="5F5169E5" w:rsidR="00532927" w:rsidRDefault="00B34821" w:rsidP="00C06D5A">
      <w:pPr>
        <w:rPr>
          <w:noProof/>
        </w:rPr>
      </w:pPr>
      <w:r>
        <w:rPr>
          <w:noProof/>
        </w:rPr>
        <w:drawing>
          <wp:inline distT="0" distB="0" distL="0" distR="0" wp14:anchorId="49FBBCE0" wp14:editId="28EBCCA3">
            <wp:extent cx="3101340" cy="4903723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6892" cy="4975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EE7E6E" wp14:editId="558D49D0">
            <wp:extent cx="2727960" cy="215638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9929" cy="2205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8F3DB" w14:textId="3ADA1122" w:rsidR="00BC164C" w:rsidRDefault="00BC164C" w:rsidP="00BC164C">
      <w:pPr>
        <w:pStyle w:val="Heading1"/>
        <w:rPr>
          <w:rFonts w:ascii="Times New Roman" w:hAnsi="Times New Roman" w:cs="Times New Roman"/>
          <w:sz w:val="24"/>
          <w:szCs w:val="24"/>
        </w:rPr>
      </w:pPr>
    </w:p>
    <w:p w14:paraId="5AD015AC" w14:textId="77777777" w:rsidR="00BC164C" w:rsidRPr="00BC164C" w:rsidRDefault="00BC164C" w:rsidP="00BC164C"/>
    <w:p w14:paraId="64CD9CBC" w14:textId="77777777" w:rsidR="00BC164C" w:rsidRDefault="00BC164C" w:rsidP="00BC164C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C06D5A">
        <w:rPr>
          <w:rFonts w:ascii="Times New Roman" w:hAnsi="Times New Roman" w:cs="Times New Roman"/>
          <w:sz w:val="24"/>
          <w:szCs w:val="24"/>
        </w:rPr>
        <w:lastRenderedPageBreak/>
        <w:t xml:space="preserve">Assigment 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5959CB00" w14:textId="77777777" w:rsidR="00BC164C" w:rsidRDefault="00BC164C" w:rsidP="00BC164C"/>
    <w:p w14:paraId="7BDC5CE5" w14:textId="4E5BA966" w:rsidR="00BC164C" w:rsidRDefault="00BC164C" w:rsidP="00BC164C">
      <w:r>
        <w:t xml:space="preserve">We created LEDControl.h and .cpp and change the makefile and main.cpp for run LEDControl and </w:t>
      </w:r>
      <w:r w:rsidRPr="00B34821">
        <w:t>SevenSegment</w:t>
      </w:r>
      <w:r>
        <w:t xml:space="preserve"> in same time.</w:t>
      </w:r>
    </w:p>
    <w:p w14:paraId="4FE4AF3B" w14:textId="4602469E" w:rsidR="00BC164C" w:rsidRDefault="00BC164C" w:rsidP="00BC164C">
      <w:r>
        <w:t>The terminal running output is in here, the Led and 7-segment displays output will show on a video (the one has 33 s)</w:t>
      </w:r>
    </w:p>
    <w:p w14:paraId="605BFBD4" w14:textId="7F0BB729" w:rsidR="00F85458" w:rsidRDefault="00F85458" w:rsidP="00BC164C">
      <w:r>
        <w:t>The code file is in the lab4b.zip</w:t>
      </w:r>
    </w:p>
    <w:p w14:paraId="65D4879C" w14:textId="71F6E317" w:rsidR="00BC164C" w:rsidRDefault="00BC164C" w:rsidP="00BC164C">
      <w:r>
        <w:rPr>
          <w:noProof/>
        </w:rPr>
        <w:drawing>
          <wp:inline distT="0" distB="0" distL="0" distR="0" wp14:anchorId="71565550" wp14:editId="6E2D0469">
            <wp:extent cx="4678680" cy="6026774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7627" cy="6038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2EB95" w14:textId="77777777" w:rsidR="00D97AD6" w:rsidRDefault="00D97AD6" w:rsidP="00BC164C"/>
    <w:p w14:paraId="2FA2E9AC" w14:textId="2C9A3169" w:rsidR="00244451" w:rsidRDefault="00F663D2" w:rsidP="00326B36">
      <w:pPr>
        <w:pStyle w:val="Heading1"/>
      </w:pPr>
      <w:r w:rsidRPr="009F535A">
        <w:lastRenderedPageBreak/>
        <w:t>Conclusion</w:t>
      </w:r>
    </w:p>
    <w:p w14:paraId="2C129C8E" w14:textId="5EE02BAF" w:rsidR="00D97AD6" w:rsidRPr="009F535A" w:rsidRDefault="00D97AD6" w:rsidP="00D97AD6">
      <w:r>
        <w:t>In this lab, we</w:t>
      </w:r>
      <w:r>
        <w:t xml:space="preserve"> learned </w:t>
      </w:r>
      <w:r>
        <w:t xml:space="preserve">how to use the 7-segment displays in the DE1-SoC board to display characters, decimal, and hexadecimal values using object oriented design in C++. And we learned how to use the makefile to make all file work. </w:t>
      </w:r>
    </w:p>
    <w:p w14:paraId="20FFCDE2" w14:textId="17EB3AD6" w:rsidR="00326B36" w:rsidRPr="00244451" w:rsidRDefault="00F57AD3" w:rsidP="00326B36">
      <w:pPr>
        <w:pStyle w:val="Heading1"/>
      </w:pPr>
      <w:r w:rsidRPr="00244451">
        <w:br w:type="page"/>
      </w:r>
      <w:r w:rsidR="00326B36" w:rsidRPr="00E36979">
        <w:rPr>
          <w:rFonts w:ascii="Times New Roman" w:hAnsi="Times New Roman" w:cs="Times New Roman"/>
        </w:rPr>
        <w:lastRenderedPageBreak/>
        <w:t>References</w:t>
      </w:r>
    </w:p>
    <w:p w14:paraId="24B393C0" w14:textId="7F94EAB2" w:rsidR="00E976B9" w:rsidRDefault="00326B36" w:rsidP="00E976B9">
      <w:pPr>
        <w:numPr>
          <w:ilvl w:val="0"/>
          <w:numId w:val="12"/>
        </w:numPr>
        <w:tabs>
          <w:tab w:val="clear" w:pos="720"/>
          <w:tab w:val="num" w:pos="540"/>
        </w:tabs>
        <w:ind w:left="540" w:hanging="540"/>
      </w:pPr>
      <w:bookmarkStart w:id="0" w:name="_Ref284354471"/>
      <w:r w:rsidRPr="00E36979">
        <w:t>Michael Benjamin, “</w:t>
      </w:r>
      <w:r w:rsidRPr="00E36979">
        <w:rPr>
          <w:i/>
          <w:iCs/>
        </w:rPr>
        <w:t>Lab Report Guide</w:t>
      </w:r>
      <w:r w:rsidRPr="00E36979">
        <w:t xml:space="preserve">”, Northeastern University, </w:t>
      </w:r>
      <w:r w:rsidRPr="00E36979">
        <w:rPr>
          <w:color w:val="000000"/>
          <w:sz w:val="23"/>
          <w:szCs w:val="23"/>
        </w:rPr>
        <w:t>January 18</w:t>
      </w:r>
      <w:r w:rsidRPr="00E36979">
        <w:t xml:space="preserve"> 2006.</w:t>
      </w:r>
      <w:bookmarkEnd w:id="0"/>
    </w:p>
    <w:p w14:paraId="71AA18B3" w14:textId="2582720E" w:rsidR="005F42BE" w:rsidRDefault="005F42BE" w:rsidP="007512E0">
      <w:pPr>
        <w:rPr>
          <w:b/>
          <w:bCs/>
          <w:sz w:val="32"/>
          <w:szCs w:val="28"/>
        </w:rPr>
      </w:pPr>
    </w:p>
    <w:p w14:paraId="185E53A3" w14:textId="77777777" w:rsidR="005F42BE" w:rsidRPr="007512E0" w:rsidRDefault="005F42BE" w:rsidP="007512E0">
      <w:pPr>
        <w:rPr>
          <w:b/>
          <w:bCs/>
          <w:sz w:val="32"/>
          <w:szCs w:val="28"/>
        </w:rPr>
      </w:pPr>
    </w:p>
    <w:sectPr w:rsidR="005F42BE" w:rsidRPr="007512E0" w:rsidSect="00616601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8F22F0" w14:textId="77777777" w:rsidR="008B05D2" w:rsidRDefault="008B05D2" w:rsidP="00ED2DB5">
      <w:pPr>
        <w:spacing w:after="0"/>
      </w:pPr>
      <w:r>
        <w:separator/>
      </w:r>
    </w:p>
  </w:endnote>
  <w:endnote w:type="continuationSeparator" w:id="0">
    <w:p w14:paraId="4CF2B83E" w14:textId="77777777" w:rsidR="008B05D2" w:rsidRDefault="008B05D2" w:rsidP="00ED2DB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CS C 10">
    <w:altName w:val="CMC Smallcap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F4B004" w14:textId="77777777" w:rsidR="00D87CAF" w:rsidRDefault="00D87CAF" w:rsidP="004D3BF5">
    <w:pPr>
      <w:pStyle w:val="Footer"/>
      <w:pBdr>
        <w:top w:val="single" w:sz="4" w:space="1" w:color="auto"/>
      </w:pBdr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6A1893">
      <w:rPr>
        <w:noProof/>
      </w:rPr>
      <w:t>1</w:t>
    </w:r>
    <w:r>
      <w:rPr>
        <w:noProof/>
      </w:rPr>
      <w:fldChar w:fldCharType="end"/>
    </w:r>
  </w:p>
  <w:p w14:paraId="41116D2F" w14:textId="77777777" w:rsidR="00D87CAF" w:rsidRDefault="00D87C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E4A13B" w14:textId="77777777" w:rsidR="008B05D2" w:rsidRDefault="008B05D2" w:rsidP="00ED2DB5">
      <w:pPr>
        <w:spacing w:after="0"/>
      </w:pPr>
      <w:r>
        <w:separator/>
      </w:r>
    </w:p>
  </w:footnote>
  <w:footnote w:type="continuationSeparator" w:id="0">
    <w:p w14:paraId="70D3F4C0" w14:textId="77777777" w:rsidR="008B05D2" w:rsidRDefault="008B05D2" w:rsidP="00ED2DB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4D5E32" w14:textId="77777777" w:rsidR="00D87CAF" w:rsidRDefault="00D87CAF">
    <w:pPr>
      <w:pStyle w:val="Header"/>
    </w:pPr>
  </w:p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788"/>
      <w:gridCol w:w="4788"/>
    </w:tblGrid>
    <w:tr w:rsidR="00D87CAF" w14:paraId="520C43BF" w14:textId="77777777" w:rsidTr="0061359F">
      <w:tc>
        <w:tcPr>
          <w:tcW w:w="4788" w:type="dxa"/>
        </w:tcPr>
        <w:p w14:paraId="64238798" w14:textId="1692A301" w:rsidR="00D87CAF" w:rsidRDefault="00022BB3" w:rsidP="00804027">
          <w:pPr>
            <w:pStyle w:val="Header"/>
          </w:pPr>
          <w:r>
            <w:t>Tianqi Li</w:t>
          </w:r>
        </w:p>
        <w:p w14:paraId="4215AD7B" w14:textId="77777777" w:rsidR="00D87CAF" w:rsidRDefault="00D87CAF" w:rsidP="00804027">
          <w:pPr>
            <w:pStyle w:val="Header"/>
          </w:pPr>
          <w:r>
            <w:t>EECE2160</w:t>
          </w:r>
        </w:p>
      </w:tc>
      <w:tc>
        <w:tcPr>
          <w:tcW w:w="4788" w:type="dxa"/>
        </w:tcPr>
        <w:p w14:paraId="54AD2AAA" w14:textId="77777777" w:rsidR="00D87CAF" w:rsidRDefault="00D87CAF" w:rsidP="0061359F">
          <w:pPr>
            <w:pStyle w:val="Header"/>
            <w:jc w:val="right"/>
          </w:pPr>
          <w:r>
            <w:t>Embedded Design: Enabling Robotics</w:t>
          </w:r>
        </w:p>
        <w:p w14:paraId="124A9394" w14:textId="7135CEC6" w:rsidR="00D87CAF" w:rsidRDefault="008C56B4" w:rsidP="0061359F">
          <w:pPr>
            <w:pStyle w:val="Header"/>
            <w:jc w:val="right"/>
          </w:pPr>
          <w:fldSimple w:instr=" DOCPROPERTY  Title  \* MERGEFORMAT ">
            <w:r w:rsidR="002850DB">
              <w:t xml:space="preserve">Lab Assignment </w:t>
            </w:r>
            <w:r w:rsidR="00532927">
              <w:t>4</w:t>
            </w:r>
          </w:fldSimple>
        </w:p>
      </w:tc>
    </w:tr>
  </w:tbl>
  <w:p w14:paraId="3B8FCBF5" w14:textId="77777777" w:rsidR="00D87CAF" w:rsidRDefault="00D87C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F26665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8328F2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DE6FB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D4A4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A41D1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E2D5E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C205C3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716E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E256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0D4DA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8270A1C"/>
    <w:multiLevelType w:val="hybridMultilevel"/>
    <w:tmpl w:val="2F786E94"/>
    <w:lvl w:ilvl="0" w:tplc="A5D210EA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63F68BD"/>
    <w:multiLevelType w:val="hybridMultilevel"/>
    <w:tmpl w:val="461AA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3BF5"/>
    <w:rsid w:val="00022BB3"/>
    <w:rsid w:val="00026CE5"/>
    <w:rsid w:val="00031397"/>
    <w:rsid w:val="00032DD1"/>
    <w:rsid w:val="000424E6"/>
    <w:rsid w:val="000D40DB"/>
    <w:rsid w:val="000D70F3"/>
    <w:rsid w:val="000F1BC0"/>
    <w:rsid w:val="000F52C5"/>
    <w:rsid w:val="001116CC"/>
    <w:rsid w:val="001274D4"/>
    <w:rsid w:val="001832E1"/>
    <w:rsid w:val="001C1F04"/>
    <w:rsid w:val="001C5889"/>
    <w:rsid w:val="001C76B9"/>
    <w:rsid w:val="001D1FE4"/>
    <w:rsid w:val="001D4BC0"/>
    <w:rsid w:val="00216D06"/>
    <w:rsid w:val="00223AFE"/>
    <w:rsid w:val="00240242"/>
    <w:rsid w:val="0024357E"/>
    <w:rsid w:val="00244451"/>
    <w:rsid w:val="00250431"/>
    <w:rsid w:val="00256F18"/>
    <w:rsid w:val="00264B9F"/>
    <w:rsid w:val="002850DB"/>
    <w:rsid w:val="002F2635"/>
    <w:rsid w:val="00326B36"/>
    <w:rsid w:val="00335191"/>
    <w:rsid w:val="00354797"/>
    <w:rsid w:val="00370DF0"/>
    <w:rsid w:val="00374DF6"/>
    <w:rsid w:val="00375619"/>
    <w:rsid w:val="00381102"/>
    <w:rsid w:val="003966A1"/>
    <w:rsid w:val="003B0EA4"/>
    <w:rsid w:val="003C0DB4"/>
    <w:rsid w:val="003D36D1"/>
    <w:rsid w:val="003F224C"/>
    <w:rsid w:val="00401BFC"/>
    <w:rsid w:val="00417EA6"/>
    <w:rsid w:val="004348BC"/>
    <w:rsid w:val="00434DF4"/>
    <w:rsid w:val="00443471"/>
    <w:rsid w:val="004578B0"/>
    <w:rsid w:val="0046420D"/>
    <w:rsid w:val="00475F2F"/>
    <w:rsid w:val="00487C3F"/>
    <w:rsid w:val="00497A53"/>
    <w:rsid w:val="004A1EAE"/>
    <w:rsid w:val="004A4286"/>
    <w:rsid w:val="004A627E"/>
    <w:rsid w:val="004B3BD6"/>
    <w:rsid w:val="004C4E29"/>
    <w:rsid w:val="004C65F2"/>
    <w:rsid w:val="004D3BF5"/>
    <w:rsid w:val="004F7FBB"/>
    <w:rsid w:val="00516EDE"/>
    <w:rsid w:val="00525ACD"/>
    <w:rsid w:val="00532927"/>
    <w:rsid w:val="00532CBC"/>
    <w:rsid w:val="00537D7D"/>
    <w:rsid w:val="00546CF1"/>
    <w:rsid w:val="00554CD8"/>
    <w:rsid w:val="00567CEB"/>
    <w:rsid w:val="005B4551"/>
    <w:rsid w:val="005B6603"/>
    <w:rsid w:val="005C19C9"/>
    <w:rsid w:val="005F42BE"/>
    <w:rsid w:val="0061170A"/>
    <w:rsid w:val="0061359F"/>
    <w:rsid w:val="00616601"/>
    <w:rsid w:val="00621FBE"/>
    <w:rsid w:val="00630080"/>
    <w:rsid w:val="00635F24"/>
    <w:rsid w:val="006709D7"/>
    <w:rsid w:val="00675861"/>
    <w:rsid w:val="00691582"/>
    <w:rsid w:val="006A1893"/>
    <w:rsid w:val="006D6F2C"/>
    <w:rsid w:val="00723331"/>
    <w:rsid w:val="0072365F"/>
    <w:rsid w:val="00735872"/>
    <w:rsid w:val="007512E0"/>
    <w:rsid w:val="00752F32"/>
    <w:rsid w:val="007551FF"/>
    <w:rsid w:val="00780C19"/>
    <w:rsid w:val="007819A8"/>
    <w:rsid w:val="0079285C"/>
    <w:rsid w:val="007D67A3"/>
    <w:rsid w:val="008001D0"/>
    <w:rsid w:val="00804027"/>
    <w:rsid w:val="0080420A"/>
    <w:rsid w:val="008210A7"/>
    <w:rsid w:val="00827565"/>
    <w:rsid w:val="008312EA"/>
    <w:rsid w:val="00831FC3"/>
    <w:rsid w:val="00834AE3"/>
    <w:rsid w:val="008433B9"/>
    <w:rsid w:val="00867865"/>
    <w:rsid w:val="008B05D2"/>
    <w:rsid w:val="008C56B4"/>
    <w:rsid w:val="008D584F"/>
    <w:rsid w:val="009032B9"/>
    <w:rsid w:val="00931D3E"/>
    <w:rsid w:val="009356AD"/>
    <w:rsid w:val="00951A2F"/>
    <w:rsid w:val="00952D4E"/>
    <w:rsid w:val="00996C82"/>
    <w:rsid w:val="009A65E1"/>
    <w:rsid w:val="009B1E00"/>
    <w:rsid w:val="009B30DA"/>
    <w:rsid w:val="009B7B30"/>
    <w:rsid w:val="009F0DF3"/>
    <w:rsid w:val="009F535A"/>
    <w:rsid w:val="00A60ACA"/>
    <w:rsid w:val="00A943EC"/>
    <w:rsid w:val="00AA06D6"/>
    <w:rsid w:val="00AB1979"/>
    <w:rsid w:val="00AF541C"/>
    <w:rsid w:val="00B02D40"/>
    <w:rsid w:val="00B03E09"/>
    <w:rsid w:val="00B100AC"/>
    <w:rsid w:val="00B27E23"/>
    <w:rsid w:val="00B34821"/>
    <w:rsid w:val="00B359F9"/>
    <w:rsid w:val="00B45E52"/>
    <w:rsid w:val="00B7569E"/>
    <w:rsid w:val="00BC164C"/>
    <w:rsid w:val="00BF24AD"/>
    <w:rsid w:val="00BF4E99"/>
    <w:rsid w:val="00C06D5A"/>
    <w:rsid w:val="00C246F2"/>
    <w:rsid w:val="00C4090D"/>
    <w:rsid w:val="00C5388E"/>
    <w:rsid w:val="00C53D98"/>
    <w:rsid w:val="00C60775"/>
    <w:rsid w:val="00C834E1"/>
    <w:rsid w:val="00C91D12"/>
    <w:rsid w:val="00CA63E9"/>
    <w:rsid w:val="00CC0C1E"/>
    <w:rsid w:val="00CC1336"/>
    <w:rsid w:val="00CD3DB3"/>
    <w:rsid w:val="00CE7024"/>
    <w:rsid w:val="00CF2C23"/>
    <w:rsid w:val="00CF69AA"/>
    <w:rsid w:val="00D30536"/>
    <w:rsid w:val="00D6671F"/>
    <w:rsid w:val="00D72C4C"/>
    <w:rsid w:val="00D73132"/>
    <w:rsid w:val="00D87CAF"/>
    <w:rsid w:val="00D90CD8"/>
    <w:rsid w:val="00D97033"/>
    <w:rsid w:val="00D97AD6"/>
    <w:rsid w:val="00DC0246"/>
    <w:rsid w:val="00DC2FD0"/>
    <w:rsid w:val="00DF7664"/>
    <w:rsid w:val="00E00ABB"/>
    <w:rsid w:val="00E25239"/>
    <w:rsid w:val="00E26505"/>
    <w:rsid w:val="00E31D48"/>
    <w:rsid w:val="00E66B33"/>
    <w:rsid w:val="00E73472"/>
    <w:rsid w:val="00E740DE"/>
    <w:rsid w:val="00E83D8B"/>
    <w:rsid w:val="00E976B9"/>
    <w:rsid w:val="00ED2DB5"/>
    <w:rsid w:val="00ED45E1"/>
    <w:rsid w:val="00ED6170"/>
    <w:rsid w:val="00EF2739"/>
    <w:rsid w:val="00F130EF"/>
    <w:rsid w:val="00F20938"/>
    <w:rsid w:val="00F2799A"/>
    <w:rsid w:val="00F360BF"/>
    <w:rsid w:val="00F438FD"/>
    <w:rsid w:val="00F57AD3"/>
    <w:rsid w:val="00F663D2"/>
    <w:rsid w:val="00F82E88"/>
    <w:rsid w:val="00F83B3B"/>
    <w:rsid w:val="00F84AC8"/>
    <w:rsid w:val="00F85458"/>
    <w:rsid w:val="00FA064C"/>
    <w:rsid w:val="00FA6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FBAFBE8"/>
  <w15:docId w15:val="{0A37860E-5177-4B00-8770-CA7E5ADBC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3331"/>
    <w:pPr>
      <w:spacing w:after="60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qFormat/>
    <w:rsid w:val="00F57AD3"/>
    <w:pPr>
      <w:keepNext/>
      <w:spacing w:before="24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2DB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D2DB5"/>
  </w:style>
  <w:style w:type="paragraph" w:styleId="Footer">
    <w:name w:val="footer"/>
    <w:basedOn w:val="Normal"/>
    <w:link w:val="FooterChar"/>
    <w:uiPriority w:val="99"/>
    <w:unhideWhenUsed/>
    <w:rsid w:val="00ED2DB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D2DB5"/>
  </w:style>
  <w:style w:type="character" w:styleId="PlaceholderText">
    <w:name w:val="Placeholder Text"/>
    <w:uiPriority w:val="99"/>
    <w:semiHidden/>
    <w:rsid w:val="003B0EA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0EA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B0EA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97A53"/>
    <w:pPr>
      <w:ind w:left="720"/>
      <w:contextualSpacing/>
    </w:pPr>
  </w:style>
  <w:style w:type="table" w:styleId="TableGrid">
    <w:name w:val="Table Grid"/>
    <w:basedOn w:val="TableNormal"/>
    <w:uiPriority w:val="39"/>
    <w:rsid w:val="0080402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uiPriority w:val="99"/>
    <w:rsid w:val="00E26505"/>
    <w:rPr>
      <w:color w:val="0000FF"/>
      <w:u w:val="single"/>
    </w:rPr>
  </w:style>
  <w:style w:type="paragraph" w:customStyle="1" w:styleId="Default">
    <w:name w:val="Default"/>
    <w:rsid w:val="00F57AD3"/>
    <w:pPr>
      <w:widowControl w:val="0"/>
      <w:autoSpaceDE w:val="0"/>
      <w:autoSpaceDN w:val="0"/>
      <w:adjustRightInd w:val="0"/>
    </w:pPr>
    <w:rPr>
      <w:rFonts w:ascii="CMCS C 10" w:eastAsia="MS Mincho" w:hAnsi="CMCS C 10" w:cs="CMCS C 10"/>
      <w:color w:val="000000"/>
      <w:sz w:val="24"/>
      <w:szCs w:val="24"/>
      <w:lang w:eastAsia="ja-JP"/>
    </w:rPr>
  </w:style>
  <w:style w:type="paragraph" w:styleId="BodyText">
    <w:name w:val="Body Text"/>
    <w:basedOn w:val="Normal"/>
    <w:rsid w:val="009F535A"/>
    <w:pPr>
      <w:jc w:val="both"/>
    </w:pPr>
  </w:style>
  <w:style w:type="paragraph" w:styleId="Caption">
    <w:name w:val="caption"/>
    <w:basedOn w:val="Normal"/>
    <w:next w:val="Normal"/>
    <w:uiPriority w:val="35"/>
    <w:unhideWhenUsed/>
    <w:qFormat/>
    <w:rsid w:val="00B100AC"/>
    <w:pPr>
      <w:spacing w:after="200"/>
    </w:pPr>
    <w:rPr>
      <w:rFonts w:eastAsia="Calibri"/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2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chirner\Dropbox\teaching\Embedded%20Design\template\Lab%20Report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FBBA91B5-FEEC-4858-94B6-2297B3C0FF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 Report Template</Template>
  <TotalTime>628</TotalTime>
  <Pages>6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Assignment 1</vt:lpstr>
    </vt:vector>
  </TitlesOfParts>
  <Company/>
  <LinksUpToDate>false</LinksUpToDate>
  <CharactersWithSpaces>2807</CharactersWithSpaces>
  <SharedDoc>false</SharedDoc>
  <HLinks>
    <vt:vector size="6" baseType="variant">
      <vt:variant>
        <vt:i4>4259858</vt:i4>
      </vt:variant>
      <vt:variant>
        <vt:i4>12</vt:i4>
      </vt:variant>
      <vt:variant>
        <vt:i4>0</vt:i4>
      </vt:variant>
      <vt:variant>
        <vt:i4>5</vt:i4>
      </vt:variant>
      <vt:variant>
        <vt:lpwstr>http://blackboard.neu.edu/courses/1/EECE4534.30783.201030/content/_2176570_1/Report Guide.pdf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Assignment 1</dc:title>
  <dc:subject>Microprocessor-Based Design</dc:subject>
  <dc:creator>schirner</dc:creator>
  <cp:keywords/>
  <cp:lastModifiedBy>天奇 李</cp:lastModifiedBy>
  <cp:revision>81</cp:revision>
  <cp:lastPrinted>2020-07-22T03:36:00Z</cp:lastPrinted>
  <dcterms:created xsi:type="dcterms:W3CDTF">2014-09-02T11:52:00Z</dcterms:created>
  <dcterms:modified xsi:type="dcterms:W3CDTF">2020-08-06T00:39:00Z</dcterms:modified>
</cp:coreProperties>
</file>